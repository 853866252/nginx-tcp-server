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F8E" w:rsidRDefault="00792175" w:rsidP="00792175">
      <w:pPr>
        <w:pStyle w:val="1"/>
      </w:pPr>
      <w:r>
        <w:rPr>
          <w:rFonts w:hint="eastAsia"/>
        </w:rPr>
        <w:t>项目交接说明文档</w:t>
      </w:r>
    </w:p>
    <w:p w:rsidR="009F456C" w:rsidRDefault="009F456C" w:rsidP="009F456C">
      <w:pPr>
        <w:pStyle w:val="2"/>
        <w:rPr>
          <w:lang w:val="zh-CN"/>
        </w:rPr>
      </w:pPr>
      <w:r>
        <w:rPr>
          <w:rFonts w:hint="eastAsia"/>
          <w:lang w:val="zh-CN"/>
        </w:rPr>
        <w:t>环境说明</w:t>
      </w:r>
    </w:p>
    <w:p w:rsidR="009F456C" w:rsidRDefault="009F456C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编译环境：</w:t>
      </w:r>
      <w:r>
        <w:rPr>
          <w:rFonts w:ascii="宋体" w:cs="宋体"/>
          <w:color w:val="000000"/>
          <w:sz w:val="18"/>
          <w:szCs w:val="18"/>
          <w:lang w:val="zh-CN"/>
        </w:rPr>
        <w:t>172.16.10.201</w:t>
      </w:r>
    </w:p>
    <w:p w:rsidR="009F456C" w:rsidRDefault="009F456C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代码位置</w:t>
      </w:r>
      <w:r>
        <w:rPr>
          <w:rFonts w:ascii="宋体" w:cs="宋体"/>
          <w:color w:val="000000"/>
          <w:sz w:val="18"/>
          <w:szCs w:val="18"/>
          <w:lang w:val="zh-CN"/>
        </w:rPr>
        <w:t>/home/lxj/work/Thumbs/tcpserver</w:t>
      </w:r>
    </w:p>
    <w:p w:rsidR="009F456C" w:rsidRDefault="009F456C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/>
          <w:color w:val="000000"/>
          <w:sz w:val="18"/>
          <w:szCs w:val="18"/>
          <w:lang w:val="zh-CN"/>
        </w:rPr>
        <w:t>/home/lxj/work</w:t>
      </w:r>
      <w:r>
        <w:rPr>
          <w:rFonts w:ascii="宋体" w:cs="宋体" w:hint="eastAsia"/>
          <w:color w:val="000000"/>
          <w:sz w:val="18"/>
          <w:szCs w:val="18"/>
          <w:lang w:val="zh-CN"/>
        </w:rPr>
        <w:t>为挂载的远程目录。如果</w:t>
      </w:r>
      <w:r>
        <w:rPr>
          <w:rFonts w:ascii="宋体" w:cs="宋体"/>
          <w:color w:val="000000"/>
          <w:sz w:val="18"/>
          <w:szCs w:val="18"/>
          <w:lang w:val="zh-CN"/>
        </w:rPr>
        <w:t>201</w:t>
      </w:r>
      <w:r>
        <w:rPr>
          <w:rFonts w:ascii="宋体" w:cs="宋体" w:hint="eastAsia"/>
          <w:color w:val="000000"/>
          <w:sz w:val="18"/>
          <w:szCs w:val="18"/>
          <w:lang w:val="zh-CN"/>
        </w:rPr>
        <w:t>主机重启，需要以</w:t>
      </w:r>
      <w:r>
        <w:rPr>
          <w:rFonts w:ascii="宋体" w:cs="宋体"/>
          <w:color w:val="000000"/>
          <w:sz w:val="18"/>
          <w:szCs w:val="18"/>
          <w:lang w:val="zh-CN"/>
        </w:rPr>
        <w:t>root</w:t>
      </w:r>
      <w:r>
        <w:rPr>
          <w:rFonts w:ascii="宋体" w:cs="宋体" w:hint="eastAsia"/>
          <w:color w:val="000000"/>
          <w:sz w:val="18"/>
          <w:szCs w:val="18"/>
          <w:lang w:val="zh-CN"/>
        </w:rPr>
        <w:t>运行</w:t>
      </w:r>
      <w:r>
        <w:rPr>
          <w:rFonts w:ascii="宋体" w:cs="宋体"/>
          <w:color w:val="000000"/>
          <w:sz w:val="18"/>
          <w:szCs w:val="18"/>
          <w:lang w:val="zh-CN"/>
        </w:rPr>
        <w:t>/home/lxj/mount.sh</w:t>
      </w:r>
      <w:r>
        <w:rPr>
          <w:rFonts w:ascii="宋体" w:cs="宋体" w:hint="eastAsia"/>
          <w:color w:val="000000"/>
          <w:sz w:val="18"/>
          <w:szCs w:val="18"/>
          <w:lang w:val="zh-CN"/>
        </w:rPr>
        <w:t>脚本进行挂载。</w:t>
      </w:r>
    </w:p>
    <w:p w:rsidR="00507C74" w:rsidRDefault="00507C74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</w:p>
    <w:p w:rsidR="009F456C" w:rsidRDefault="009F456C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项目位置：</w:t>
      </w:r>
      <w:r>
        <w:rPr>
          <w:rFonts w:ascii="宋体" w:cs="宋体"/>
          <w:color w:val="000000"/>
          <w:sz w:val="18"/>
          <w:szCs w:val="18"/>
          <w:lang w:val="zh-CN"/>
        </w:rPr>
        <w:t>E:\workspace</w:t>
      </w:r>
      <w:r>
        <w:rPr>
          <w:rFonts w:ascii="宋体" w:cs="宋体" w:hint="eastAsia"/>
          <w:color w:val="000000"/>
          <w:sz w:val="18"/>
          <w:szCs w:val="18"/>
          <w:lang w:val="zh-CN"/>
        </w:rPr>
        <w:t>：</w:t>
      </w:r>
      <w:r>
        <w:rPr>
          <w:rFonts w:ascii="宋体" w:cs="宋体"/>
          <w:color w:val="000000"/>
          <w:sz w:val="18"/>
          <w:szCs w:val="18"/>
          <w:lang w:val="zh-CN"/>
        </w:rPr>
        <w:t xml:space="preserve">//172.16.10.98/workspace </w:t>
      </w:r>
      <w:r>
        <w:rPr>
          <w:rFonts w:ascii="宋体" w:cs="宋体" w:hint="eastAsia"/>
          <w:color w:val="000000"/>
          <w:sz w:val="18"/>
          <w:szCs w:val="18"/>
          <w:lang w:val="zh-CN"/>
        </w:rPr>
        <w:t>可通过</w:t>
      </w:r>
      <w:r>
        <w:rPr>
          <w:rFonts w:ascii="宋体" w:cs="宋体"/>
          <w:color w:val="000000"/>
          <w:sz w:val="18"/>
          <w:szCs w:val="18"/>
          <w:lang w:val="zh-CN"/>
        </w:rPr>
        <w:t>smbuser/smbuser</w:t>
      </w:r>
      <w:r>
        <w:rPr>
          <w:rFonts w:ascii="宋体" w:cs="宋体" w:hint="eastAsia"/>
          <w:color w:val="000000"/>
          <w:sz w:val="18"/>
          <w:szCs w:val="18"/>
          <w:lang w:val="zh-CN"/>
        </w:rPr>
        <w:t>来进行远程访问。</w:t>
      </w:r>
    </w:p>
    <w:p w:rsidR="009F456C" w:rsidRDefault="009F456C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</w:p>
    <w:p w:rsidR="00927390" w:rsidRDefault="00927390" w:rsidP="00927390">
      <w:pPr>
        <w:pStyle w:val="2"/>
        <w:rPr>
          <w:lang w:val="zh-CN"/>
        </w:rPr>
      </w:pPr>
      <w:r>
        <w:rPr>
          <w:rFonts w:hint="eastAsia"/>
          <w:lang w:val="zh-CN"/>
        </w:rPr>
        <w:t>tcpserver</w:t>
      </w:r>
      <w:r>
        <w:rPr>
          <w:rFonts w:hint="eastAsia"/>
          <w:lang w:val="zh-CN"/>
        </w:rPr>
        <w:t>基</w:t>
      </w:r>
      <w:r w:rsidR="008A0D3D">
        <w:rPr>
          <w:rFonts w:hint="eastAsia"/>
          <w:lang w:val="zh-CN"/>
        </w:rPr>
        <w:t>本</w:t>
      </w:r>
      <w:bookmarkStart w:id="0" w:name="_GoBack"/>
      <w:bookmarkEnd w:id="0"/>
      <w:r>
        <w:rPr>
          <w:rFonts w:hint="eastAsia"/>
          <w:lang w:val="zh-CN"/>
        </w:rPr>
        <w:t>情况</w:t>
      </w:r>
    </w:p>
    <w:p w:rsidR="009F456C" w:rsidRDefault="009F456C" w:rsidP="00BD50B3">
      <w:pPr>
        <w:autoSpaceDE w:val="0"/>
        <w:autoSpaceDN w:val="0"/>
        <w:spacing w:line="240" w:lineRule="auto"/>
        <w:ind w:firstLine="425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以下的几个项目基于</w:t>
      </w:r>
      <w:r>
        <w:rPr>
          <w:rFonts w:ascii="宋体" w:cs="宋体"/>
          <w:color w:val="000000"/>
          <w:sz w:val="18"/>
          <w:szCs w:val="18"/>
          <w:lang w:val="zh-CN"/>
        </w:rPr>
        <w:t>nginx tcpserver</w:t>
      </w:r>
      <w:r>
        <w:rPr>
          <w:rFonts w:ascii="宋体" w:cs="宋体" w:hint="eastAsia"/>
          <w:color w:val="000000"/>
          <w:sz w:val="18"/>
          <w:szCs w:val="18"/>
          <w:lang w:val="zh-CN"/>
        </w:rPr>
        <w:t>开发。</w:t>
      </w:r>
      <w:r>
        <w:rPr>
          <w:rFonts w:ascii="宋体" w:cs="宋体"/>
          <w:color w:val="000000"/>
          <w:sz w:val="18"/>
          <w:szCs w:val="18"/>
          <w:lang w:val="zh-CN"/>
        </w:rPr>
        <w:t>tcpserver</w:t>
      </w:r>
      <w:r>
        <w:rPr>
          <w:rFonts w:ascii="宋体" w:cs="宋体" w:hint="eastAsia"/>
          <w:color w:val="000000"/>
          <w:sz w:val="18"/>
          <w:szCs w:val="18"/>
          <w:lang w:val="zh-CN"/>
        </w:rPr>
        <w:t>是基于</w:t>
      </w:r>
      <w:r>
        <w:rPr>
          <w:rFonts w:ascii="宋体" w:cs="宋体"/>
          <w:color w:val="000000"/>
          <w:sz w:val="18"/>
          <w:szCs w:val="18"/>
          <w:lang w:val="zh-CN"/>
        </w:rPr>
        <w:t>tcpproxy</w:t>
      </w:r>
      <w:r>
        <w:rPr>
          <w:rFonts w:ascii="宋体" w:cs="宋体" w:hint="eastAsia"/>
          <w:color w:val="000000"/>
          <w:sz w:val="18"/>
          <w:szCs w:val="18"/>
          <w:lang w:val="zh-CN"/>
        </w:rPr>
        <w:t>改造的一个</w:t>
      </w:r>
      <w:r>
        <w:rPr>
          <w:rFonts w:ascii="宋体" w:cs="宋体"/>
          <w:color w:val="000000"/>
          <w:sz w:val="18"/>
          <w:szCs w:val="18"/>
          <w:lang w:val="zh-CN"/>
        </w:rPr>
        <w:t>tcp</w:t>
      </w:r>
      <w:r>
        <w:rPr>
          <w:rFonts w:ascii="宋体" w:cs="宋体" w:hint="eastAsia"/>
          <w:color w:val="000000"/>
          <w:sz w:val="18"/>
          <w:szCs w:val="18"/>
          <w:lang w:val="zh-CN"/>
        </w:rPr>
        <w:t>服务器插件。核心代码在</w:t>
      </w:r>
      <w:r>
        <w:rPr>
          <w:rFonts w:ascii="宋体" w:cs="宋体"/>
          <w:color w:val="000000"/>
          <w:sz w:val="18"/>
          <w:szCs w:val="18"/>
          <w:lang w:val="zh-CN"/>
        </w:rPr>
        <w:t>E:\workspace\Thumbs\tcpserver\src\tcpserver</w:t>
      </w:r>
      <w:r>
        <w:rPr>
          <w:rFonts w:ascii="宋体" w:cs="宋体" w:hint="eastAsia"/>
          <w:color w:val="000000"/>
          <w:sz w:val="18"/>
          <w:szCs w:val="18"/>
          <w:lang w:val="zh-CN"/>
        </w:rPr>
        <w:t>目录下。该目录下有一些子目录，是相应的业务模块：</w:t>
      </w:r>
    </w:p>
    <w:p w:rsidR="009F456C" w:rsidRDefault="009F456C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/>
          <w:color w:val="000000"/>
          <w:sz w:val="18"/>
          <w:szCs w:val="18"/>
          <w:lang w:val="zh-CN"/>
        </w:rPr>
        <w:t xml:space="preserve">qmv </w:t>
      </w:r>
      <w:r>
        <w:rPr>
          <w:rFonts w:ascii="宋体" w:cs="宋体" w:hint="eastAsia"/>
          <w:color w:val="000000"/>
          <w:sz w:val="18"/>
          <w:szCs w:val="18"/>
          <w:lang w:val="zh-CN"/>
        </w:rPr>
        <w:t>是</w:t>
      </w:r>
      <w:r>
        <w:rPr>
          <w:rFonts w:ascii="宋体" w:cs="宋体"/>
          <w:color w:val="000000"/>
          <w:sz w:val="18"/>
          <w:szCs w:val="18"/>
          <w:lang w:val="zh-CN"/>
        </w:rPr>
        <w:t xml:space="preserve"> QMV+</w:t>
      </w:r>
      <w:r>
        <w:rPr>
          <w:rFonts w:ascii="宋体" w:cs="宋体" w:hint="eastAsia"/>
          <w:color w:val="000000"/>
          <w:sz w:val="18"/>
          <w:szCs w:val="18"/>
          <w:lang w:val="zh-CN"/>
        </w:rPr>
        <w:t>项目</w:t>
      </w:r>
    </w:p>
    <w:p w:rsidR="009F456C" w:rsidRDefault="009F456C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/>
          <w:color w:val="000000"/>
          <w:sz w:val="18"/>
          <w:szCs w:val="18"/>
          <w:lang w:val="zh-CN"/>
        </w:rPr>
        <w:t xml:space="preserve">msgstorage </w:t>
      </w:r>
      <w:r>
        <w:rPr>
          <w:rFonts w:ascii="宋体" w:cs="宋体" w:hint="eastAsia"/>
          <w:color w:val="000000"/>
          <w:sz w:val="18"/>
          <w:szCs w:val="18"/>
          <w:lang w:val="zh-CN"/>
        </w:rPr>
        <w:t>是</w:t>
      </w:r>
      <w:r>
        <w:rPr>
          <w:rFonts w:ascii="宋体" w:cs="宋体"/>
          <w:color w:val="000000"/>
          <w:sz w:val="18"/>
          <w:szCs w:val="18"/>
          <w:lang w:val="zh-CN"/>
        </w:rPr>
        <w:t xml:space="preserve"> </w:t>
      </w:r>
      <w:r>
        <w:rPr>
          <w:rFonts w:ascii="宋体" w:cs="宋体" w:hint="eastAsia"/>
          <w:color w:val="000000"/>
          <w:sz w:val="18"/>
          <w:szCs w:val="18"/>
          <w:lang w:val="zh-CN"/>
        </w:rPr>
        <w:t>消息中心存储服务</w:t>
      </w:r>
    </w:p>
    <w:p w:rsidR="009F456C" w:rsidRDefault="009F456C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/>
          <w:color w:val="000000"/>
          <w:sz w:val="18"/>
          <w:szCs w:val="18"/>
          <w:lang w:val="zh-CN"/>
        </w:rPr>
        <w:t xml:space="preserve">msgonline </w:t>
      </w:r>
      <w:r>
        <w:rPr>
          <w:rFonts w:ascii="宋体" w:cs="宋体" w:hint="eastAsia"/>
          <w:color w:val="000000"/>
          <w:sz w:val="18"/>
          <w:szCs w:val="18"/>
          <w:lang w:val="zh-CN"/>
        </w:rPr>
        <w:t>是</w:t>
      </w:r>
      <w:r>
        <w:rPr>
          <w:rFonts w:ascii="宋体" w:cs="宋体"/>
          <w:color w:val="000000"/>
          <w:sz w:val="18"/>
          <w:szCs w:val="18"/>
          <w:lang w:val="zh-CN"/>
        </w:rPr>
        <w:t xml:space="preserve"> </w:t>
      </w:r>
      <w:r>
        <w:rPr>
          <w:rFonts w:ascii="宋体" w:cs="宋体" w:hint="eastAsia"/>
          <w:color w:val="000000"/>
          <w:sz w:val="18"/>
          <w:szCs w:val="18"/>
          <w:lang w:val="zh-CN"/>
        </w:rPr>
        <w:t>消息中心在线服务</w:t>
      </w:r>
    </w:p>
    <w:p w:rsidR="009F456C" w:rsidRDefault="009F456C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/>
          <w:color w:val="000000"/>
          <w:sz w:val="18"/>
          <w:szCs w:val="18"/>
          <w:lang w:val="zh-CN"/>
        </w:rPr>
        <w:t xml:space="preserve">stat </w:t>
      </w:r>
      <w:r>
        <w:rPr>
          <w:rFonts w:ascii="宋体" w:cs="宋体" w:hint="eastAsia"/>
          <w:color w:val="000000"/>
          <w:sz w:val="18"/>
          <w:szCs w:val="18"/>
          <w:lang w:val="zh-CN"/>
        </w:rPr>
        <w:t>是</w:t>
      </w:r>
      <w:r>
        <w:rPr>
          <w:rFonts w:ascii="宋体" w:cs="宋体"/>
          <w:color w:val="000000"/>
          <w:sz w:val="18"/>
          <w:szCs w:val="18"/>
          <w:lang w:val="zh-CN"/>
        </w:rPr>
        <w:t xml:space="preserve"> </w:t>
      </w:r>
      <w:r>
        <w:rPr>
          <w:rFonts w:ascii="宋体" w:cs="宋体" w:hint="eastAsia"/>
          <w:color w:val="000000"/>
          <w:sz w:val="18"/>
          <w:szCs w:val="18"/>
          <w:lang w:val="zh-CN"/>
        </w:rPr>
        <w:t>统计系统的，已经废弃。</w:t>
      </w:r>
    </w:p>
    <w:p w:rsidR="009F456C" w:rsidRDefault="009F456C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/>
          <w:color w:val="000000"/>
          <w:sz w:val="18"/>
          <w:szCs w:val="18"/>
          <w:lang w:val="zh-CN"/>
        </w:rPr>
        <w:t xml:space="preserve">thumb </w:t>
      </w:r>
      <w:r>
        <w:rPr>
          <w:rFonts w:ascii="宋体" w:cs="宋体" w:hint="eastAsia"/>
          <w:color w:val="000000"/>
          <w:sz w:val="18"/>
          <w:szCs w:val="18"/>
          <w:lang w:val="zh-CN"/>
        </w:rPr>
        <w:t>是缩略图上</w:t>
      </w:r>
      <w:proofErr w:type="gramStart"/>
      <w:r>
        <w:rPr>
          <w:rFonts w:ascii="宋体" w:cs="宋体" w:hint="eastAsia"/>
          <w:color w:val="000000"/>
          <w:sz w:val="18"/>
          <w:szCs w:val="18"/>
          <w:lang w:val="zh-CN"/>
        </w:rPr>
        <w:t>传服务</w:t>
      </w:r>
      <w:proofErr w:type="gramEnd"/>
      <w:r>
        <w:rPr>
          <w:rFonts w:ascii="宋体" w:cs="宋体" w:hint="eastAsia"/>
          <w:color w:val="000000"/>
          <w:sz w:val="18"/>
          <w:szCs w:val="18"/>
          <w:lang w:val="zh-CN"/>
        </w:rPr>
        <w:t>的，用于云播放的缩略图。</w:t>
      </w:r>
    </w:p>
    <w:p w:rsidR="009F456C" w:rsidRDefault="009F456C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/>
          <w:color w:val="000000"/>
          <w:sz w:val="18"/>
          <w:szCs w:val="18"/>
          <w:lang w:val="zh-CN"/>
        </w:rPr>
        <w:t xml:space="preserve">proxy </w:t>
      </w:r>
      <w:r>
        <w:rPr>
          <w:rFonts w:ascii="宋体" w:cs="宋体" w:hint="eastAsia"/>
          <w:color w:val="000000"/>
          <w:sz w:val="18"/>
          <w:szCs w:val="18"/>
          <w:lang w:val="zh-CN"/>
        </w:rPr>
        <w:t>是</w:t>
      </w:r>
      <w:r>
        <w:rPr>
          <w:rFonts w:ascii="宋体" w:cs="宋体"/>
          <w:color w:val="000000"/>
          <w:sz w:val="18"/>
          <w:szCs w:val="18"/>
          <w:lang w:val="zh-CN"/>
        </w:rPr>
        <w:t xml:space="preserve"> tfs</w:t>
      </w:r>
      <w:r>
        <w:rPr>
          <w:rFonts w:ascii="宋体" w:cs="宋体" w:hint="eastAsia"/>
          <w:color w:val="000000"/>
          <w:sz w:val="18"/>
          <w:szCs w:val="18"/>
          <w:lang w:val="zh-CN"/>
        </w:rPr>
        <w:t>上传代理服务。</w:t>
      </w:r>
    </w:p>
    <w:p w:rsidR="009F456C" w:rsidRDefault="009F456C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</w:p>
    <w:p w:rsidR="009F456C" w:rsidRDefault="009F456C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目前正在开发中的项目：</w:t>
      </w:r>
    </w:p>
    <w:p w:rsidR="009F456C" w:rsidRDefault="003102ED" w:rsidP="003102ED">
      <w:pPr>
        <w:pStyle w:val="3"/>
        <w:rPr>
          <w:lang w:val="zh-CN"/>
        </w:rPr>
      </w:pPr>
      <w:r>
        <w:rPr>
          <w:rFonts w:hint="eastAsia"/>
          <w:lang w:val="zh-CN"/>
        </w:rPr>
        <w:t xml:space="preserve"> </w:t>
      </w:r>
      <w:r w:rsidR="009F456C">
        <w:rPr>
          <w:lang w:val="zh-CN"/>
        </w:rPr>
        <w:t>qmv+</w:t>
      </w:r>
      <w:r w:rsidR="009F456C">
        <w:rPr>
          <w:rFonts w:hint="eastAsia"/>
          <w:lang w:val="zh-CN"/>
        </w:rPr>
        <w:t>项目</w:t>
      </w:r>
    </w:p>
    <w:p w:rsidR="009F456C" w:rsidRDefault="009F456C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代码为：</w:t>
      </w:r>
      <w:r>
        <w:rPr>
          <w:rFonts w:ascii="宋体" w:cs="宋体"/>
          <w:color w:val="000000"/>
          <w:sz w:val="18"/>
          <w:szCs w:val="18"/>
          <w:lang w:val="zh-CN"/>
        </w:rPr>
        <w:t>E:\workspace\Thumbs\tcpserver\src\tcpserver\qmv</w:t>
      </w:r>
    </w:p>
    <w:p w:rsidR="00380A7A" w:rsidRPr="002665EB" w:rsidRDefault="00380A7A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proofErr w:type="spellStart"/>
      <w:r w:rsidRPr="002665EB">
        <w:rPr>
          <w:rFonts w:ascii="宋体" w:cs="宋体" w:hint="eastAsia"/>
          <w:color w:val="000000"/>
          <w:sz w:val="18"/>
          <w:szCs w:val="18"/>
        </w:rPr>
        <w:t>config-qmv</w:t>
      </w:r>
      <w:proofErr w:type="spellEnd"/>
      <w:r w:rsidRPr="002665EB">
        <w:rPr>
          <w:rFonts w:ascii="宋体" w:cs="宋体" w:hint="eastAsia"/>
          <w:color w:val="000000"/>
          <w:sz w:val="18"/>
          <w:szCs w:val="18"/>
        </w:rPr>
        <w:t xml:space="preserve"> </w:t>
      </w:r>
      <w:proofErr w:type="spellStart"/>
      <w:r w:rsidRPr="002665EB">
        <w:rPr>
          <w:rFonts w:ascii="宋体" w:cs="宋体" w:hint="eastAsia"/>
          <w:color w:val="000000"/>
          <w:sz w:val="18"/>
          <w:szCs w:val="18"/>
        </w:rPr>
        <w:t>config</w:t>
      </w:r>
      <w:proofErr w:type="spellEnd"/>
      <w:r>
        <w:rPr>
          <w:rFonts w:ascii="宋体" w:cs="宋体" w:hint="eastAsia"/>
          <w:color w:val="000000"/>
          <w:sz w:val="18"/>
          <w:szCs w:val="18"/>
          <w:lang w:val="zh-CN"/>
        </w:rPr>
        <w:t>用的配置文件。</w:t>
      </w:r>
    </w:p>
    <w:p w:rsidR="009F456C" w:rsidRDefault="009F456C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/>
          <w:color w:val="000000"/>
          <w:sz w:val="18"/>
          <w:szCs w:val="18"/>
          <w:lang w:val="zh-CN"/>
        </w:rPr>
        <w:t xml:space="preserve">Makefile </w:t>
      </w:r>
      <w:r>
        <w:rPr>
          <w:rFonts w:ascii="宋体" w:cs="宋体" w:hint="eastAsia"/>
          <w:color w:val="000000"/>
          <w:sz w:val="18"/>
          <w:szCs w:val="18"/>
          <w:lang w:val="zh-CN"/>
        </w:rPr>
        <w:t>为测试工具的编译用，不是</w:t>
      </w:r>
      <w:proofErr w:type="gramStart"/>
      <w:r>
        <w:rPr>
          <w:rFonts w:ascii="宋体" w:cs="宋体" w:hint="eastAsia"/>
          <w:color w:val="000000"/>
          <w:sz w:val="18"/>
          <w:szCs w:val="18"/>
          <w:lang w:val="zh-CN"/>
        </w:rPr>
        <w:t>本服务</w:t>
      </w:r>
      <w:proofErr w:type="gramEnd"/>
      <w:r>
        <w:rPr>
          <w:rFonts w:ascii="宋体" w:cs="宋体" w:hint="eastAsia"/>
          <w:color w:val="000000"/>
          <w:sz w:val="18"/>
          <w:szCs w:val="18"/>
          <w:lang w:val="zh-CN"/>
        </w:rPr>
        <w:t>编译用的。</w:t>
      </w:r>
    </w:p>
    <w:p w:rsidR="009F456C" w:rsidRDefault="009F456C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/>
          <w:color w:val="000000"/>
          <w:sz w:val="18"/>
          <w:szCs w:val="18"/>
          <w:lang w:val="zh-CN"/>
        </w:rPr>
        <w:t xml:space="preserve">qmv_protocol.h </w:t>
      </w:r>
      <w:r>
        <w:rPr>
          <w:rFonts w:ascii="宋体" w:cs="宋体" w:hint="eastAsia"/>
          <w:color w:val="000000"/>
          <w:sz w:val="18"/>
          <w:szCs w:val="18"/>
          <w:lang w:val="zh-CN"/>
        </w:rPr>
        <w:t>一些协议头，指令，请求响应消息相关的定义</w:t>
      </w:r>
    </w:p>
    <w:p w:rsidR="00364333" w:rsidRDefault="009F456C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/>
          <w:color w:val="000000"/>
          <w:sz w:val="18"/>
          <w:szCs w:val="18"/>
          <w:lang w:val="zh-CN"/>
        </w:rPr>
        <w:t xml:space="preserve">qmv_impl.h|.cpp </w:t>
      </w:r>
      <w:r w:rsidR="00364333">
        <w:rPr>
          <w:rFonts w:ascii="宋体" w:cs="宋体" w:hint="eastAsia"/>
          <w:color w:val="000000"/>
          <w:sz w:val="18"/>
          <w:szCs w:val="18"/>
          <w:lang w:val="zh-CN"/>
        </w:rPr>
        <w:t>是实现了tcpserver的一些回调，包含：</w:t>
      </w:r>
    </w:p>
    <w:p w:rsidR="006E0BCE" w:rsidRDefault="006E0BCE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noProof/>
          <w:color w:val="000000"/>
          <w:sz w:val="18"/>
          <w:szCs w:val="18"/>
        </w:rPr>
        <w:drawing>
          <wp:inline distT="0" distB="0" distL="0" distR="0">
            <wp:extent cx="1943735" cy="2649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333" w:rsidRDefault="00364333" w:rsidP="00364333">
      <w:pPr>
        <w:autoSpaceDE w:val="0"/>
        <w:autoSpaceDN w:val="0"/>
        <w:spacing w:line="240" w:lineRule="auto"/>
        <w:ind w:firstLine="425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qmv_cfg_* 配置解析。</w:t>
      </w:r>
    </w:p>
    <w:p w:rsidR="009F456C" w:rsidRDefault="00364333" w:rsidP="00364333">
      <w:pPr>
        <w:autoSpaceDE w:val="0"/>
        <w:autoSpaceDN w:val="0"/>
        <w:spacing w:line="240" w:lineRule="auto"/>
        <w:ind w:firstLine="425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qmv_ctx_* 上下文初始化。</w:t>
      </w:r>
    </w:p>
    <w:p w:rsidR="00364333" w:rsidRDefault="00364333" w:rsidP="00364333">
      <w:pPr>
        <w:autoSpaceDE w:val="0"/>
        <w:autoSpaceDN w:val="0"/>
        <w:spacing w:line="240" w:lineRule="auto"/>
        <w:ind w:firstLine="425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其它一些函数是实现相关协议解析的回调。</w:t>
      </w:r>
      <w:r w:rsidR="006E0BCE">
        <w:rPr>
          <w:rFonts w:ascii="宋体" w:cs="宋体" w:hint="eastAsia"/>
          <w:color w:val="000000"/>
          <w:sz w:val="18"/>
          <w:szCs w:val="18"/>
          <w:lang w:val="zh-CN"/>
        </w:rPr>
        <w:t>这些回调，都被设置到g_app_ctx, g_tcp_proc,g_tcp_cbs</w:t>
      </w:r>
      <w:proofErr w:type="gramStart"/>
      <w:r w:rsidR="006E0BCE">
        <w:rPr>
          <w:rFonts w:ascii="宋体" w:cs="宋体" w:hint="eastAsia"/>
          <w:color w:val="000000"/>
          <w:sz w:val="18"/>
          <w:szCs w:val="18"/>
          <w:lang w:val="zh-CN"/>
        </w:rPr>
        <w:t>这计个函数</w:t>
      </w:r>
      <w:proofErr w:type="gramEnd"/>
      <w:r w:rsidR="006E0BCE">
        <w:rPr>
          <w:rFonts w:ascii="宋体" w:cs="宋体" w:hint="eastAsia"/>
          <w:color w:val="000000"/>
          <w:sz w:val="18"/>
          <w:szCs w:val="18"/>
          <w:lang w:val="zh-CN"/>
        </w:rPr>
        <w:t>指针上了。</w:t>
      </w:r>
    </w:p>
    <w:p w:rsidR="006E0BCE" w:rsidRDefault="006E0BCE" w:rsidP="00364333">
      <w:pPr>
        <w:autoSpaceDE w:val="0"/>
        <w:autoSpaceDN w:val="0"/>
        <w:spacing w:line="240" w:lineRule="auto"/>
        <w:ind w:firstLine="425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 w:rsidRPr="006E0BCE">
        <w:rPr>
          <w:rFonts w:ascii="宋体" w:cs="宋体"/>
          <w:color w:val="000000"/>
          <w:sz w:val="18"/>
          <w:szCs w:val="18"/>
          <w:lang w:val="zh-CN"/>
        </w:rPr>
        <w:t>g_app_ctx</w:t>
      </w:r>
      <w:r>
        <w:rPr>
          <w:rFonts w:ascii="宋体" w:cs="宋体" w:hint="eastAsia"/>
          <w:color w:val="000000"/>
          <w:sz w:val="18"/>
          <w:szCs w:val="18"/>
          <w:lang w:val="zh-CN"/>
        </w:rPr>
        <w:t xml:space="preserve"> 是设置配置回调，及上下文初始化相关回调</w:t>
      </w:r>
    </w:p>
    <w:p w:rsidR="006E0BCE" w:rsidRDefault="006E0BCE" w:rsidP="00364333">
      <w:pPr>
        <w:autoSpaceDE w:val="0"/>
        <w:autoSpaceDN w:val="0"/>
        <w:spacing w:line="240" w:lineRule="auto"/>
        <w:ind w:firstLine="425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lastRenderedPageBreak/>
        <w:t>g_tcp_proc 是设置业务处理的回调。</w:t>
      </w:r>
    </w:p>
    <w:p w:rsidR="006E0BCE" w:rsidRDefault="006E0BCE" w:rsidP="00364333">
      <w:pPr>
        <w:autoSpaceDE w:val="0"/>
        <w:autoSpaceDN w:val="0"/>
        <w:spacing w:line="240" w:lineRule="auto"/>
        <w:ind w:firstLine="425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g_tcp_cbs 是设置协议解析相关的回调。</w:t>
      </w:r>
    </w:p>
    <w:p w:rsidR="006E0BCE" w:rsidRDefault="00B52005" w:rsidP="00B52005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qmv_service.cpp 是处理 具体业务请求的相关实现。</w:t>
      </w:r>
    </w:p>
    <w:p w:rsidR="00B52005" w:rsidRDefault="00B52005" w:rsidP="00B52005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 xml:space="preserve">其中 </w:t>
      </w:r>
      <w:r w:rsidRPr="00B52005">
        <w:rPr>
          <w:rFonts w:ascii="宋体" w:cs="宋体"/>
          <w:color w:val="000000"/>
          <w:sz w:val="18"/>
          <w:szCs w:val="18"/>
          <w:lang w:val="zh-CN"/>
        </w:rPr>
        <w:t>qmv_proc</w:t>
      </w:r>
      <w:r>
        <w:rPr>
          <w:rFonts w:ascii="宋体" w:cs="宋体" w:hint="eastAsia"/>
          <w:color w:val="000000"/>
          <w:sz w:val="18"/>
          <w:szCs w:val="18"/>
          <w:lang w:val="zh-CN"/>
        </w:rPr>
        <w:t xml:space="preserve"> 是主方法，被设置到g_tcp_proc函数指针上了。其中会根据具体的命令字调用相应的</w:t>
      </w:r>
      <w:r w:rsidR="005C03F3">
        <w:rPr>
          <w:rFonts w:ascii="宋体" w:cs="宋体" w:hint="eastAsia"/>
          <w:color w:val="000000"/>
          <w:sz w:val="18"/>
          <w:szCs w:val="18"/>
          <w:lang w:val="zh-CN"/>
        </w:rPr>
        <w:t>业务处理函数。</w:t>
      </w:r>
    </w:p>
    <w:p w:rsidR="005C03F3" w:rsidRDefault="004939C1" w:rsidP="00B52005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qmv_pub.h|.cpp 是访问数据库的相关实现。</w:t>
      </w:r>
    </w:p>
    <w:p w:rsidR="004939C1" w:rsidRDefault="004939C1" w:rsidP="00B52005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qmv_client.h|.cpp Testqmv.cpp 是测试代码。</w:t>
      </w:r>
    </w:p>
    <w:p w:rsidR="009F456C" w:rsidRDefault="009F456C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</w:p>
    <w:p w:rsidR="00863C2E" w:rsidRPr="00863C2E" w:rsidRDefault="00863C2E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proofErr w:type="spellStart"/>
      <w:r w:rsidRPr="00863C2E">
        <w:rPr>
          <w:rFonts w:ascii="宋体" w:cs="宋体" w:hint="eastAsia"/>
          <w:color w:val="000000"/>
          <w:sz w:val="18"/>
          <w:szCs w:val="18"/>
        </w:rPr>
        <w:t>config</w:t>
      </w:r>
      <w:proofErr w:type="spellEnd"/>
      <w:r>
        <w:rPr>
          <w:rFonts w:ascii="宋体" w:cs="宋体" w:hint="eastAsia"/>
          <w:color w:val="000000"/>
          <w:sz w:val="18"/>
          <w:szCs w:val="18"/>
          <w:lang w:val="zh-CN"/>
        </w:rPr>
        <w:t>命令</w:t>
      </w:r>
      <w:r w:rsidRPr="00863C2E">
        <w:rPr>
          <w:rFonts w:ascii="宋体" w:cs="宋体" w:hint="eastAsia"/>
          <w:color w:val="000000"/>
          <w:sz w:val="18"/>
          <w:szCs w:val="18"/>
        </w:rPr>
        <w:t>：</w:t>
      </w:r>
    </w:p>
    <w:p w:rsidR="00863C2E" w:rsidRPr="00863C2E" w:rsidRDefault="00863C2E" w:rsidP="00863C2E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proofErr w:type="gramStart"/>
      <w:r w:rsidRPr="00863C2E">
        <w:rPr>
          <w:rFonts w:ascii="宋体" w:cs="宋体"/>
          <w:color w:val="000000"/>
          <w:sz w:val="18"/>
          <w:szCs w:val="18"/>
        </w:rPr>
        <w:t>./</w:t>
      </w:r>
      <w:proofErr w:type="gramEnd"/>
      <w:r w:rsidRPr="00863C2E">
        <w:rPr>
          <w:rFonts w:ascii="宋体" w:cs="宋体"/>
          <w:color w:val="000000"/>
          <w:sz w:val="18"/>
          <w:szCs w:val="18"/>
        </w:rPr>
        <w:t>configure --prefix=/</w:t>
      </w:r>
      <w:proofErr w:type="spellStart"/>
      <w:r w:rsidRPr="00863C2E">
        <w:rPr>
          <w:rFonts w:ascii="宋体" w:cs="宋体"/>
          <w:color w:val="000000"/>
          <w:sz w:val="18"/>
          <w:szCs w:val="18"/>
        </w:rPr>
        <w:t>usr</w:t>
      </w:r>
      <w:proofErr w:type="spellEnd"/>
      <w:r w:rsidRPr="00863C2E">
        <w:rPr>
          <w:rFonts w:ascii="宋体" w:cs="宋体"/>
          <w:color w:val="000000"/>
          <w:sz w:val="18"/>
          <w:szCs w:val="18"/>
        </w:rPr>
        <w:t>/local/</w:t>
      </w:r>
      <w:proofErr w:type="spellStart"/>
      <w:r w:rsidRPr="00863C2E">
        <w:rPr>
          <w:rFonts w:ascii="宋体" w:cs="宋体"/>
          <w:color w:val="000000"/>
          <w:sz w:val="18"/>
          <w:szCs w:val="18"/>
        </w:rPr>
        <w:t>qmvsvr</w:t>
      </w:r>
      <w:proofErr w:type="spellEnd"/>
      <w:r w:rsidRPr="00863C2E">
        <w:rPr>
          <w:rFonts w:ascii="宋体" w:cs="宋体"/>
          <w:color w:val="000000"/>
          <w:sz w:val="18"/>
          <w:szCs w:val="18"/>
        </w:rPr>
        <w:t xml:space="preserve"> --</w:t>
      </w:r>
      <w:proofErr w:type="spellStart"/>
      <w:r w:rsidRPr="00863C2E">
        <w:rPr>
          <w:rFonts w:ascii="宋体" w:cs="宋体"/>
          <w:color w:val="000000"/>
          <w:sz w:val="18"/>
          <w:szCs w:val="18"/>
        </w:rPr>
        <w:t>sbin</w:t>
      </w:r>
      <w:proofErr w:type="spellEnd"/>
      <w:r w:rsidRPr="00863C2E">
        <w:rPr>
          <w:rFonts w:ascii="宋体" w:cs="宋体"/>
          <w:color w:val="000000"/>
          <w:sz w:val="18"/>
          <w:szCs w:val="18"/>
        </w:rPr>
        <w:t>-path=</w:t>
      </w:r>
      <w:proofErr w:type="spellStart"/>
      <w:r w:rsidRPr="00863C2E">
        <w:rPr>
          <w:rFonts w:ascii="宋体" w:cs="宋体"/>
          <w:color w:val="000000"/>
          <w:sz w:val="18"/>
          <w:szCs w:val="18"/>
        </w:rPr>
        <w:t>sbin</w:t>
      </w:r>
      <w:proofErr w:type="spellEnd"/>
      <w:r w:rsidRPr="00863C2E">
        <w:rPr>
          <w:rFonts w:ascii="宋体" w:cs="宋体"/>
          <w:color w:val="000000"/>
          <w:sz w:val="18"/>
          <w:szCs w:val="18"/>
        </w:rPr>
        <w:t>/</w:t>
      </w:r>
      <w:proofErr w:type="spellStart"/>
      <w:r w:rsidRPr="00863C2E">
        <w:rPr>
          <w:rFonts w:ascii="宋体" w:cs="宋体"/>
          <w:color w:val="000000"/>
          <w:sz w:val="18"/>
          <w:szCs w:val="18"/>
        </w:rPr>
        <w:t>qmvsvr</w:t>
      </w:r>
      <w:proofErr w:type="spellEnd"/>
      <w:r w:rsidRPr="00863C2E">
        <w:rPr>
          <w:rFonts w:ascii="宋体" w:cs="宋体"/>
          <w:color w:val="000000"/>
          <w:sz w:val="18"/>
          <w:szCs w:val="18"/>
        </w:rPr>
        <w:t xml:space="preserve"> --</w:t>
      </w:r>
      <w:proofErr w:type="spellStart"/>
      <w:r w:rsidRPr="00863C2E">
        <w:rPr>
          <w:rFonts w:ascii="宋体" w:cs="宋体"/>
          <w:color w:val="000000"/>
          <w:sz w:val="18"/>
          <w:szCs w:val="18"/>
        </w:rPr>
        <w:t>builddir</w:t>
      </w:r>
      <w:proofErr w:type="spellEnd"/>
      <w:r w:rsidRPr="00863C2E">
        <w:rPr>
          <w:rFonts w:ascii="宋体" w:cs="宋体"/>
          <w:color w:val="000000"/>
          <w:sz w:val="18"/>
          <w:szCs w:val="18"/>
        </w:rPr>
        <w:t>=</w:t>
      </w:r>
      <w:proofErr w:type="spellStart"/>
      <w:r w:rsidRPr="00863C2E">
        <w:rPr>
          <w:rFonts w:ascii="宋体" w:cs="宋体"/>
          <w:color w:val="000000"/>
          <w:sz w:val="18"/>
          <w:szCs w:val="18"/>
        </w:rPr>
        <w:t>qmvsvr-objs</w:t>
      </w:r>
      <w:proofErr w:type="spellEnd"/>
      <w:r w:rsidRPr="00863C2E">
        <w:rPr>
          <w:rFonts w:ascii="宋体" w:cs="宋体"/>
          <w:color w:val="000000"/>
          <w:sz w:val="18"/>
          <w:szCs w:val="18"/>
        </w:rPr>
        <w:t xml:space="preserve"> \</w:t>
      </w:r>
    </w:p>
    <w:p w:rsidR="00863C2E" w:rsidRPr="00863C2E" w:rsidRDefault="00863C2E" w:rsidP="00863C2E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r w:rsidRPr="00863C2E">
        <w:rPr>
          <w:rFonts w:ascii="宋体" w:cs="宋体"/>
          <w:color w:val="000000"/>
          <w:sz w:val="18"/>
          <w:szCs w:val="18"/>
        </w:rPr>
        <w:t xml:space="preserve">        --</w:t>
      </w:r>
      <w:proofErr w:type="spellStart"/>
      <w:r w:rsidRPr="00863C2E">
        <w:rPr>
          <w:rFonts w:ascii="宋体" w:cs="宋体"/>
          <w:color w:val="000000"/>
          <w:sz w:val="18"/>
          <w:szCs w:val="18"/>
        </w:rPr>
        <w:t>conf</w:t>
      </w:r>
      <w:proofErr w:type="spellEnd"/>
      <w:r w:rsidRPr="00863C2E">
        <w:rPr>
          <w:rFonts w:ascii="宋体" w:cs="宋体"/>
          <w:color w:val="000000"/>
          <w:sz w:val="18"/>
          <w:szCs w:val="18"/>
        </w:rPr>
        <w:t>-path=</w:t>
      </w:r>
      <w:proofErr w:type="spellStart"/>
      <w:r w:rsidRPr="00863C2E">
        <w:rPr>
          <w:rFonts w:ascii="宋体" w:cs="宋体"/>
          <w:color w:val="000000"/>
          <w:sz w:val="18"/>
          <w:szCs w:val="18"/>
        </w:rPr>
        <w:t>conf</w:t>
      </w:r>
      <w:proofErr w:type="spellEnd"/>
      <w:r w:rsidRPr="00863C2E">
        <w:rPr>
          <w:rFonts w:ascii="宋体" w:cs="宋体"/>
          <w:color w:val="000000"/>
          <w:sz w:val="18"/>
          <w:szCs w:val="18"/>
        </w:rPr>
        <w:t>/</w:t>
      </w:r>
      <w:proofErr w:type="spellStart"/>
      <w:r w:rsidRPr="00863C2E">
        <w:rPr>
          <w:rFonts w:ascii="宋体" w:cs="宋体"/>
          <w:color w:val="000000"/>
          <w:sz w:val="18"/>
          <w:szCs w:val="18"/>
        </w:rPr>
        <w:t>qmvsvr.conf</w:t>
      </w:r>
      <w:proofErr w:type="spellEnd"/>
      <w:r w:rsidRPr="00863C2E">
        <w:rPr>
          <w:rFonts w:ascii="宋体" w:cs="宋体"/>
          <w:color w:val="000000"/>
          <w:sz w:val="18"/>
          <w:szCs w:val="18"/>
        </w:rPr>
        <w:t xml:space="preserve"> --add-module=</w:t>
      </w:r>
      <w:proofErr w:type="spellStart"/>
      <w:r w:rsidRPr="00863C2E">
        <w:rPr>
          <w:rFonts w:ascii="宋体" w:cs="宋体"/>
          <w:color w:val="000000"/>
          <w:sz w:val="18"/>
          <w:szCs w:val="18"/>
        </w:rPr>
        <w:t>src</w:t>
      </w:r>
      <w:proofErr w:type="spellEnd"/>
      <w:r w:rsidRPr="00863C2E">
        <w:rPr>
          <w:rFonts w:ascii="宋体" w:cs="宋体"/>
          <w:color w:val="000000"/>
          <w:sz w:val="18"/>
          <w:szCs w:val="18"/>
        </w:rPr>
        <w:t>/</w:t>
      </w:r>
      <w:proofErr w:type="spellStart"/>
      <w:r w:rsidRPr="00863C2E">
        <w:rPr>
          <w:rFonts w:ascii="宋体" w:cs="宋体"/>
          <w:color w:val="000000"/>
          <w:sz w:val="18"/>
          <w:szCs w:val="18"/>
        </w:rPr>
        <w:t>tcpserver</w:t>
      </w:r>
      <w:proofErr w:type="spellEnd"/>
      <w:r w:rsidRPr="00863C2E">
        <w:rPr>
          <w:rFonts w:ascii="宋体" w:cs="宋体"/>
          <w:color w:val="000000"/>
          <w:sz w:val="18"/>
          <w:szCs w:val="18"/>
        </w:rPr>
        <w:t xml:space="preserve"> --mod-</w:t>
      </w:r>
      <w:proofErr w:type="spellStart"/>
      <w:r w:rsidRPr="00863C2E">
        <w:rPr>
          <w:rFonts w:ascii="宋体" w:cs="宋体"/>
          <w:color w:val="000000"/>
          <w:sz w:val="18"/>
          <w:szCs w:val="18"/>
        </w:rPr>
        <w:t>config</w:t>
      </w:r>
      <w:proofErr w:type="spellEnd"/>
      <w:r w:rsidRPr="00863C2E">
        <w:rPr>
          <w:rFonts w:ascii="宋体" w:cs="宋体"/>
          <w:color w:val="000000"/>
          <w:sz w:val="18"/>
          <w:szCs w:val="18"/>
        </w:rPr>
        <w:t>=</w:t>
      </w:r>
      <w:proofErr w:type="spellStart"/>
      <w:r w:rsidRPr="00863C2E">
        <w:rPr>
          <w:rFonts w:ascii="宋体" w:cs="宋体"/>
          <w:color w:val="000000"/>
          <w:sz w:val="18"/>
          <w:szCs w:val="18"/>
        </w:rPr>
        <w:t>qmv</w:t>
      </w:r>
      <w:proofErr w:type="spellEnd"/>
      <w:r w:rsidRPr="00863C2E">
        <w:rPr>
          <w:rFonts w:ascii="宋体" w:cs="宋体"/>
          <w:color w:val="000000"/>
          <w:sz w:val="18"/>
          <w:szCs w:val="18"/>
        </w:rPr>
        <w:t>/</w:t>
      </w:r>
      <w:proofErr w:type="spellStart"/>
      <w:r w:rsidRPr="00863C2E">
        <w:rPr>
          <w:rFonts w:ascii="宋体" w:cs="宋体"/>
          <w:color w:val="000000"/>
          <w:sz w:val="18"/>
          <w:szCs w:val="18"/>
        </w:rPr>
        <w:t>config-qmv</w:t>
      </w:r>
      <w:proofErr w:type="spellEnd"/>
      <w:r w:rsidRPr="00863C2E">
        <w:rPr>
          <w:rFonts w:ascii="宋体" w:cs="宋体"/>
          <w:color w:val="000000"/>
          <w:sz w:val="18"/>
          <w:szCs w:val="18"/>
        </w:rPr>
        <w:t xml:space="preserve"> \</w:t>
      </w:r>
    </w:p>
    <w:p w:rsidR="00863C2E" w:rsidRDefault="00863C2E" w:rsidP="00863C2E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r w:rsidRPr="00863C2E">
        <w:rPr>
          <w:rFonts w:ascii="宋体" w:cs="宋体"/>
          <w:color w:val="000000"/>
          <w:sz w:val="18"/>
          <w:szCs w:val="18"/>
        </w:rPr>
        <w:t xml:space="preserve">        --with-debug --without-</w:t>
      </w:r>
      <w:proofErr w:type="spellStart"/>
      <w:r w:rsidRPr="00863C2E">
        <w:rPr>
          <w:rFonts w:ascii="宋体" w:cs="宋体"/>
          <w:color w:val="000000"/>
          <w:sz w:val="18"/>
          <w:szCs w:val="18"/>
        </w:rPr>
        <w:t>pcre</w:t>
      </w:r>
      <w:proofErr w:type="spellEnd"/>
      <w:r w:rsidRPr="00863C2E">
        <w:rPr>
          <w:rFonts w:ascii="宋体" w:cs="宋体"/>
          <w:color w:val="000000"/>
          <w:sz w:val="18"/>
          <w:szCs w:val="18"/>
        </w:rPr>
        <w:t xml:space="preserve"> --without-http</w:t>
      </w:r>
    </w:p>
    <w:p w:rsidR="00863C2E" w:rsidRPr="00863C2E" w:rsidRDefault="00863C2E" w:rsidP="00863C2E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>其中有安装位置，配置文件名。编译目录为：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qmvsvr-objs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。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config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之后，如果没有添加的新的源文件，没有修改编译用的配置文件(</w:t>
      </w:r>
      <w:proofErr w:type="spellStart"/>
      <w:r w:rsidRPr="00863C2E">
        <w:rPr>
          <w:rFonts w:ascii="宋体" w:cs="宋体"/>
          <w:color w:val="000000"/>
          <w:sz w:val="18"/>
          <w:szCs w:val="18"/>
        </w:rPr>
        <w:t>qmv</w:t>
      </w:r>
      <w:proofErr w:type="spellEnd"/>
      <w:r w:rsidRPr="00863C2E">
        <w:rPr>
          <w:rFonts w:ascii="宋体" w:cs="宋体"/>
          <w:color w:val="000000"/>
          <w:sz w:val="18"/>
          <w:szCs w:val="18"/>
        </w:rPr>
        <w:t>/</w:t>
      </w:r>
      <w:proofErr w:type="spellStart"/>
      <w:r w:rsidRPr="00863C2E">
        <w:rPr>
          <w:rFonts w:ascii="宋体" w:cs="宋体"/>
          <w:color w:val="000000"/>
          <w:sz w:val="18"/>
          <w:szCs w:val="18"/>
        </w:rPr>
        <w:t>config-qmv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) 不用每次重新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config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。</w:t>
      </w:r>
    </w:p>
    <w:p w:rsidR="009F456C" w:rsidRPr="00863C2E" w:rsidRDefault="009F456C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编译命令</w:t>
      </w:r>
      <w:r w:rsidRPr="00863C2E">
        <w:rPr>
          <w:rFonts w:ascii="宋体" w:cs="宋体" w:hint="eastAsia"/>
          <w:color w:val="000000"/>
          <w:sz w:val="18"/>
          <w:szCs w:val="18"/>
        </w:rPr>
        <w:t>：</w:t>
      </w:r>
    </w:p>
    <w:p w:rsidR="0084053C" w:rsidRDefault="00863C2E" w:rsidP="009F456C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proofErr w:type="gramStart"/>
      <w:r>
        <w:rPr>
          <w:rFonts w:ascii="宋体" w:cs="宋体" w:hint="eastAsia"/>
          <w:color w:val="000000"/>
          <w:sz w:val="18"/>
          <w:szCs w:val="18"/>
        </w:rPr>
        <w:t>make</w:t>
      </w:r>
      <w:proofErr w:type="gramEnd"/>
      <w:r>
        <w:rPr>
          <w:rFonts w:ascii="宋体" w:cs="宋体" w:hint="eastAsia"/>
          <w:color w:val="000000"/>
          <w:sz w:val="18"/>
          <w:szCs w:val="18"/>
        </w:rPr>
        <w:t xml:space="preserve"> </w:t>
      </w:r>
      <w:r>
        <w:rPr>
          <w:rFonts w:ascii="宋体" w:cs="宋体"/>
          <w:color w:val="000000"/>
          <w:sz w:val="18"/>
          <w:szCs w:val="18"/>
        </w:rPr>
        <w:t>–</w:t>
      </w:r>
      <w:r>
        <w:rPr>
          <w:rFonts w:ascii="宋体" w:cs="宋体" w:hint="eastAsia"/>
          <w:color w:val="000000"/>
          <w:sz w:val="18"/>
          <w:szCs w:val="18"/>
        </w:rPr>
        <w:t xml:space="preserve">f </w:t>
      </w:r>
      <w:proofErr w:type="spellStart"/>
      <w:r w:rsidRPr="00863C2E">
        <w:rPr>
          <w:rFonts w:ascii="宋体" w:cs="宋体"/>
          <w:color w:val="000000"/>
          <w:sz w:val="18"/>
          <w:szCs w:val="18"/>
        </w:rPr>
        <w:t>qmvsvr-objs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Makefile</w:t>
      </w:r>
      <w:proofErr w:type="spellEnd"/>
    </w:p>
    <w:p w:rsidR="00863C2E" w:rsidRDefault="00DB52C8" w:rsidP="00792175">
      <w:pPr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编译完成后，</w:t>
      </w:r>
      <w:proofErr w:type="spellStart"/>
      <w:r w:rsidRPr="00863C2E">
        <w:rPr>
          <w:rFonts w:ascii="宋体" w:cs="宋体"/>
          <w:color w:val="000000"/>
          <w:sz w:val="18"/>
          <w:szCs w:val="18"/>
        </w:rPr>
        <w:t>qmvsvr-objs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下会有一个名为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nginx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的程序。</w:t>
      </w:r>
    </w:p>
    <w:p w:rsidR="00DB52C8" w:rsidRDefault="00DB52C8" w:rsidP="00792175">
      <w:pPr>
        <w:rPr>
          <w:rFonts w:ascii="宋体" w:cs="宋体"/>
          <w:color w:val="000000"/>
          <w:sz w:val="18"/>
          <w:szCs w:val="18"/>
        </w:rPr>
      </w:pPr>
    </w:p>
    <w:p w:rsidR="00DB52C8" w:rsidRDefault="00DB52C8" w:rsidP="00792175">
      <w:pPr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>运行：</w:t>
      </w:r>
    </w:p>
    <w:p w:rsidR="00DB52C8" w:rsidRDefault="00DB52C8" w:rsidP="00792175">
      <w:pPr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>可以直接运行编译目录下的程序：</w:t>
      </w:r>
    </w:p>
    <w:p w:rsidR="00DB52C8" w:rsidRDefault="00DB52C8" w:rsidP="00792175">
      <w:pPr>
        <w:rPr>
          <w:rFonts w:ascii="宋体" w:cs="宋体"/>
          <w:color w:val="000000"/>
          <w:sz w:val="18"/>
          <w:szCs w:val="18"/>
        </w:rPr>
      </w:pPr>
      <w:proofErr w:type="spellStart"/>
      <w:r w:rsidRPr="00863C2E">
        <w:rPr>
          <w:rFonts w:ascii="宋体" w:cs="宋体"/>
          <w:color w:val="000000"/>
          <w:sz w:val="18"/>
          <w:szCs w:val="18"/>
        </w:rPr>
        <w:t>qmvsvr-objs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nginx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 xml:space="preserve"> </w:t>
      </w:r>
      <w:r>
        <w:rPr>
          <w:rFonts w:ascii="宋体" w:cs="宋体"/>
          <w:color w:val="000000"/>
          <w:sz w:val="18"/>
          <w:szCs w:val="18"/>
        </w:rPr>
        <w:t>–</w:t>
      </w:r>
      <w:r>
        <w:rPr>
          <w:rFonts w:ascii="宋体" w:cs="宋体" w:hint="eastAsia"/>
          <w:color w:val="000000"/>
          <w:sz w:val="18"/>
          <w:szCs w:val="18"/>
        </w:rPr>
        <w:t>t 测试配置文件。#也可用于查看当前使用的是哪个配置文件。</w:t>
      </w:r>
    </w:p>
    <w:p w:rsidR="00DB52C8" w:rsidRDefault="00DB52C8" w:rsidP="00792175">
      <w:pPr>
        <w:rPr>
          <w:rFonts w:ascii="宋体" w:cs="宋体"/>
          <w:color w:val="000000"/>
          <w:sz w:val="18"/>
          <w:szCs w:val="18"/>
        </w:rPr>
      </w:pPr>
      <w:proofErr w:type="spellStart"/>
      <w:r w:rsidRPr="00863C2E">
        <w:rPr>
          <w:rFonts w:ascii="宋体" w:cs="宋体"/>
          <w:color w:val="000000"/>
          <w:sz w:val="18"/>
          <w:szCs w:val="18"/>
        </w:rPr>
        <w:t>qmvsvr-objs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nginx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 xml:space="preserve">  运行。</w:t>
      </w:r>
    </w:p>
    <w:p w:rsidR="00DB52C8" w:rsidRDefault="00DB52C8" w:rsidP="00792175">
      <w:pPr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 xml:space="preserve">或者 </w:t>
      </w:r>
    </w:p>
    <w:p w:rsidR="00856EB7" w:rsidRDefault="00856EB7" w:rsidP="00792175">
      <w:pPr>
        <w:rPr>
          <w:rFonts w:ascii="宋体" w:cs="宋体"/>
          <w:color w:val="000000"/>
          <w:sz w:val="18"/>
          <w:szCs w:val="18"/>
        </w:rPr>
      </w:pPr>
      <w:proofErr w:type="spellStart"/>
      <w:proofErr w:type="gramStart"/>
      <w:r>
        <w:rPr>
          <w:rFonts w:ascii="宋体" w:cs="宋体" w:hint="eastAsia"/>
          <w:color w:val="000000"/>
          <w:sz w:val="18"/>
          <w:szCs w:val="18"/>
        </w:rPr>
        <w:t>cp</w:t>
      </w:r>
      <w:proofErr w:type="spellEnd"/>
      <w:proofErr w:type="gramEnd"/>
      <w:r>
        <w:rPr>
          <w:rFonts w:ascii="宋体" w:cs="宋体" w:hint="eastAsia"/>
          <w:color w:val="000000"/>
          <w:sz w:val="18"/>
          <w:szCs w:val="18"/>
        </w:rPr>
        <w:t xml:space="preserve"> </w:t>
      </w:r>
      <w:proofErr w:type="spellStart"/>
      <w:r w:rsidRPr="00863C2E">
        <w:rPr>
          <w:rFonts w:ascii="宋体" w:cs="宋体"/>
          <w:color w:val="000000"/>
          <w:sz w:val="18"/>
          <w:szCs w:val="18"/>
        </w:rPr>
        <w:t>qmvsvr-objs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nginx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 xml:space="preserve"> 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usr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/local/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qmvsvr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sbin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qmvsvr</w:t>
      </w:r>
      <w:proofErr w:type="spellEnd"/>
    </w:p>
    <w:p w:rsidR="00856EB7" w:rsidRDefault="00856EB7" w:rsidP="00792175">
      <w:r>
        <w:rPr>
          <w:rFonts w:hint="eastAsia"/>
        </w:rPr>
        <w:t>然后执行：</w:t>
      </w:r>
    </w:p>
    <w:p w:rsidR="00856EB7" w:rsidRDefault="00856EB7" w:rsidP="00792175">
      <w:pPr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usr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/local/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qmvsvr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sbin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qmvsvr</w:t>
      </w:r>
      <w:proofErr w:type="spellEnd"/>
    </w:p>
    <w:p w:rsidR="00F10470" w:rsidRDefault="00F10470" w:rsidP="00792175">
      <w:pPr>
        <w:rPr>
          <w:rFonts w:ascii="宋体" w:cs="宋体"/>
          <w:color w:val="000000"/>
          <w:sz w:val="18"/>
          <w:szCs w:val="18"/>
        </w:rPr>
      </w:pPr>
    </w:p>
    <w:p w:rsidR="00333960" w:rsidRDefault="00333960" w:rsidP="00792175">
      <w:pPr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>日志文件在：</w:t>
      </w:r>
      <w:r w:rsidRPr="00333960">
        <w:rPr>
          <w:rFonts w:ascii="宋体" w:cs="宋体"/>
          <w:color w:val="000000"/>
          <w:sz w:val="18"/>
          <w:szCs w:val="18"/>
        </w:rPr>
        <w:t>/</w:t>
      </w:r>
      <w:proofErr w:type="spellStart"/>
      <w:r w:rsidRPr="00333960">
        <w:rPr>
          <w:rFonts w:ascii="宋体" w:cs="宋体"/>
          <w:color w:val="000000"/>
          <w:sz w:val="18"/>
          <w:szCs w:val="18"/>
        </w:rPr>
        <w:t>usr</w:t>
      </w:r>
      <w:proofErr w:type="spellEnd"/>
      <w:r w:rsidRPr="00333960">
        <w:rPr>
          <w:rFonts w:ascii="宋体" w:cs="宋体"/>
          <w:color w:val="000000"/>
          <w:sz w:val="18"/>
          <w:szCs w:val="18"/>
        </w:rPr>
        <w:t>/local/</w:t>
      </w:r>
      <w:proofErr w:type="spellStart"/>
      <w:r w:rsidRPr="00333960">
        <w:rPr>
          <w:rFonts w:ascii="宋体" w:cs="宋体"/>
          <w:color w:val="000000"/>
          <w:sz w:val="18"/>
          <w:szCs w:val="18"/>
        </w:rPr>
        <w:t>qmvsvr</w:t>
      </w:r>
      <w:proofErr w:type="spellEnd"/>
      <w:r w:rsidRPr="00333960">
        <w:rPr>
          <w:rFonts w:ascii="宋体" w:cs="宋体"/>
          <w:color w:val="000000"/>
          <w:sz w:val="18"/>
          <w:szCs w:val="18"/>
        </w:rPr>
        <w:t>/logs/</w:t>
      </w:r>
      <w:r>
        <w:rPr>
          <w:rFonts w:ascii="宋体" w:cs="宋体" w:hint="eastAsia"/>
          <w:color w:val="000000"/>
          <w:sz w:val="18"/>
          <w:szCs w:val="18"/>
        </w:rPr>
        <w:t xml:space="preserve"> 目录下。</w:t>
      </w:r>
    </w:p>
    <w:p w:rsidR="00333960" w:rsidRDefault="00333960" w:rsidP="00792175">
      <w:pPr>
        <w:rPr>
          <w:rFonts w:ascii="宋体" w:cs="宋体"/>
          <w:color w:val="000000"/>
          <w:sz w:val="18"/>
          <w:szCs w:val="18"/>
        </w:rPr>
      </w:pPr>
    </w:p>
    <w:p w:rsidR="00F10470" w:rsidRDefault="00F10470" w:rsidP="00F10470">
      <w:pPr>
        <w:pStyle w:val="3"/>
      </w:pPr>
      <w:r>
        <w:rPr>
          <w:rFonts w:hint="eastAsia"/>
        </w:rPr>
        <w:t>消息存储</w:t>
      </w:r>
      <w:proofErr w:type="spellStart"/>
      <w:r>
        <w:rPr>
          <w:rFonts w:hint="eastAsia"/>
        </w:rPr>
        <w:t>msgstorage</w:t>
      </w:r>
      <w:proofErr w:type="spellEnd"/>
    </w:p>
    <w:p w:rsidR="001B637A" w:rsidRDefault="001B637A" w:rsidP="001B637A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代码为：</w:t>
      </w:r>
      <w:r>
        <w:rPr>
          <w:rFonts w:ascii="宋体" w:cs="宋体"/>
          <w:color w:val="000000"/>
          <w:sz w:val="18"/>
          <w:szCs w:val="18"/>
          <w:lang w:val="zh-CN"/>
        </w:rPr>
        <w:t>E:\workspace\Thumbs\tcpserver\src\tcpserver\</w:t>
      </w:r>
      <w:r>
        <w:rPr>
          <w:rFonts w:ascii="宋体" w:cs="宋体" w:hint="eastAsia"/>
          <w:color w:val="000000"/>
          <w:sz w:val="18"/>
          <w:szCs w:val="18"/>
          <w:lang w:val="zh-CN"/>
        </w:rPr>
        <w:t>msgstorage</w:t>
      </w:r>
    </w:p>
    <w:p w:rsidR="002665EB" w:rsidRPr="002665EB" w:rsidRDefault="002665EB" w:rsidP="002665EB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proofErr w:type="spellStart"/>
      <w:r w:rsidRPr="002665EB">
        <w:rPr>
          <w:rFonts w:ascii="宋体" w:cs="宋体" w:hint="eastAsia"/>
          <w:color w:val="000000"/>
          <w:sz w:val="18"/>
          <w:szCs w:val="18"/>
        </w:rPr>
        <w:t>config-</w:t>
      </w:r>
      <w:r>
        <w:rPr>
          <w:rFonts w:ascii="宋体" w:cs="宋体" w:hint="eastAsia"/>
          <w:color w:val="000000"/>
          <w:sz w:val="18"/>
          <w:szCs w:val="18"/>
        </w:rPr>
        <w:t>msgstorage</w:t>
      </w:r>
      <w:proofErr w:type="spellEnd"/>
      <w:r w:rsidRPr="002665EB">
        <w:rPr>
          <w:rFonts w:ascii="宋体" w:cs="宋体" w:hint="eastAsia"/>
          <w:color w:val="000000"/>
          <w:sz w:val="18"/>
          <w:szCs w:val="18"/>
        </w:rPr>
        <w:t xml:space="preserve"> </w:t>
      </w:r>
      <w:proofErr w:type="spellStart"/>
      <w:r w:rsidRPr="002665EB">
        <w:rPr>
          <w:rFonts w:ascii="宋体" w:cs="宋体" w:hint="eastAsia"/>
          <w:color w:val="000000"/>
          <w:sz w:val="18"/>
          <w:szCs w:val="18"/>
        </w:rPr>
        <w:t>config</w:t>
      </w:r>
      <w:proofErr w:type="spellEnd"/>
      <w:r>
        <w:rPr>
          <w:rFonts w:ascii="宋体" w:cs="宋体" w:hint="eastAsia"/>
          <w:color w:val="000000"/>
          <w:sz w:val="18"/>
          <w:szCs w:val="18"/>
          <w:lang w:val="zh-CN"/>
        </w:rPr>
        <w:t>用的配置文件。</w:t>
      </w:r>
    </w:p>
    <w:p w:rsidR="002665EB" w:rsidRDefault="009F1FCC" w:rsidP="002665EB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msg</w:t>
      </w:r>
      <w:r w:rsidR="002665EB">
        <w:rPr>
          <w:rFonts w:ascii="宋体" w:cs="宋体"/>
          <w:color w:val="000000"/>
          <w:sz w:val="18"/>
          <w:szCs w:val="18"/>
          <w:lang w:val="zh-CN"/>
        </w:rPr>
        <w:t xml:space="preserve">_protocol.h </w:t>
      </w:r>
      <w:r w:rsidR="002665EB">
        <w:rPr>
          <w:rFonts w:ascii="宋体" w:cs="宋体" w:hint="eastAsia"/>
          <w:color w:val="000000"/>
          <w:sz w:val="18"/>
          <w:szCs w:val="18"/>
          <w:lang w:val="zh-CN"/>
        </w:rPr>
        <w:t>一些协议头，指令，请求响应消息相关的定义</w:t>
      </w:r>
    </w:p>
    <w:p w:rsidR="002665EB" w:rsidRDefault="007B4E42" w:rsidP="002665EB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msg</w:t>
      </w:r>
      <w:r w:rsidR="002665EB">
        <w:rPr>
          <w:rFonts w:ascii="宋体" w:cs="宋体"/>
          <w:color w:val="000000"/>
          <w:sz w:val="18"/>
          <w:szCs w:val="18"/>
          <w:lang w:val="zh-CN"/>
        </w:rPr>
        <w:t xml:space="preserve">_impl.h|.cpp </w:t>
      </w:r>
      <w:r w:rsidR="002665EB">
        <w:rPr>
          <w:rFonts w:ascii="宋体" w:cs="宋体" w:hint="eastAsia"/>
          <w:color w:val="000000"/>
          <w:sz w:val="18"/>
          <w:szCs w:val="18"/>
          <w:lang w:val="zh-CN"/>
        </w:rPr>
        <w:t>是实现了tcpserver的一些回调，包含：</w:t>
      </w:r>
    </w:p>
    <w:p w:rsidR="00E4350A" w:rsidRDefault="00E4350A" w:rsidP="00E4350A">
      <w:pPr>
        <w:autoSpaceDE w:val="0"/>
        <w:autoSpaceDN w:val="0"/>
        <w:spacing w:line="240" w:lineRule="auto"/>
        <w:ind w:firstLine="425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msg_cfg_* 配置解析。</w:t>
      </w:r>
    </w:p>
    <w:p w:rsidR="00E4350A" w:rsidRDefault="00E4350A" w:rsidP="00E4350A">
      <w:pPr>
        <w:autoSpaceDE w:val="0"/>
        <w:autoSpaceDN w:val="0"/>
        <w:spacing w:line="240" w:lineRule="auto"/>
        <w:ind w:firstLine="425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msg_ctx_* 上下文初始化。</w:t>
      </w:r>
    </w:p>
    <w:p w:rsidR="00E4350A" w:rsidRDefault="00E4350A" w:rsidP="00E4350A">
      <w:pPr>
        <w:autoSpaceDE w:val="0"/>
        <w:autoSpaceDN w:val="0"/>
        <w:spacing w:line="240" w:lineRule="auto"/>
        <w:ind w:firstLine="425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其它一些函数是实现相关协议解析的回调。这些回调，都被设置到g_app_ctx, g_tcp_proc,g_tcp_cbs</w:t>
      </w:r>
      <w:proofErr w:type="gramStart"/>
      <w:r>
        <w:rPr>
          <w:rFonts w:ascii="宋体" w:cs="宋体" w:hint="eastAsia"/>
          <w:color w:val="000000"/>
          <w:sz w:val="18"/>
          <w:szCs w:val="18"/>
          <w:lang w:val="zh-CN"/>
        </w:rPr>
        <w:t>这计个函数</w:t>
      </w:r>
      <w:proofErr w:type="gramEnd"/>
      <w:r>
        <w:rPr>
          <w:rFonts w:ascii="宋体" w:cs="宋体" w:hint="eastAsia"/>
          <w:color w:val="000000"/>
          <w:sz w:val="18"/>
          <w:szCs w:val="18"/>
          <w:lang w:val="zh-CN"/>
        </w:rPr>
        <w:t>指针上了。</w:t>
      </w:r>
    </w:p>
    <w:p w:rsidR="00E4350A" w:rsidRDefault="00E4350A" w:rsidP="00E4350A">
      <w:pPr>
        <w:autoSpaceDE w:val="0"/>
        <w:autoSpaceDN w:val="0"/>
        <w:spacing w:line="240" w:lineRule="auto"/>
        <w:ind w:firstLine="425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 w:rsidRPr="006E0BCE">
        <w:rPr>
          <w:rFonts w:ascii="宋体" w:cs="宋体"/>
          <w:color w:val="000000"/>
          <w:sz w:val="18"/>
          <w:szCs w:val="18"/>
          <w:lang w:val="zh-CN"/>
        </w:rPr>
        <w:t>g_app_ctx</w:t>
      </w:r>
      <w:r>
        <w:rPr>
          <w:rFonts w:ascii="宋体" w:cs="宋体" w:hint="eastAsia"/>
          <w:color w:val="000000"/>
          <w:sz w:val="18"/>
          <w:szCs w:val="18"/>
          <w:lang w:val="zh-CN"/>
        </w:rPr>
        <w:t xml:space="preserve"> 是设置配置回调，及上下文初始化相关回调</w:t>
      </w:r>
    </w:p>
    <w:p w:rsidR="00E4350A" w:rsidRDefault="00E4350A" w:rsidP="00E4350A">
      <w:pPr>
        <w:autoSpaceDE w:val="0"/>
        <w:autoSpaceDN w:val="0"/>
        <w:spacing w:line="240" w:lineRule="auto"/>
        <w:ind w:firstLine="425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g_tcp_proc 是设置业务处理的回调。</w:t>
      </w:r>
    </w:p>
    <w:p w:rsidR="00E4350A" w:rsidRDefault="00E4350A" w:rsidP="00E4350A">
      <w:pPr>
        <w:autoSpaceDE w:val="0"/>
        <w:autoSpaceDN w:val="0"/>
        <w:spacing w:line="240" w:lineRule="auto"/>
        <w:ind w:firstLine="425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g_tcp_cbs 是设置协议解析相关的回调。</w:t>
      </w:r>
    </w:p>
    <w:p w:rsidR="000D1ABA" w:rsidRDefault="002E3B63" w:rsidP="001B637A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msg_service.cpp是处理 具体业务请求的相关实现。</w:t>
      </w:r>
      <w:r w:rsidR="000D1ABA" w:rsidRPr="000D1ABA">
        <w:rPr>
          <w:rFonts w:ascii="宋体" w:cs="宋体"/>
          <w:color w:val="000000"/>
          <w:sz w:val="18"/>
          <w:szCs w:val="18"/>
          <w:lang w:val="zh-CN"/>
        </w:rPr>
        <w:t>msgstorage_proc</w:t>
      </w:r>
      <w:r w:rsidR="000D1ABA">
        <w:rPr>
          <w:rFonts w:ascii="宋体" w:cs="宋体" w:hint="eastAsia"/>
          <w:color w:val="000000"/>
          <w:sz w:val="18"/>
          <w:szCs w:val="18"/>
          <w:lang w:val="zh-CN"/>
        </w:rPr>
        <w:t>是主方法，里面根据具体的命令字请求相关业务处理方法。</w:t>
      </w:r>
    </w:p>
    <w:p w:rsidR="000D1ABA" w:rsidRDefault="009D5DF0" w:rsidP="001B637A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mongo</w:t>
      </w:r>
      <w:r w:rsidR="003D79C0">
        <w:rPr>
          <w:rFonts w:ascii="宋体" w:cs="宋体" w:hint="eastAsia"/>
          <w:color w:val="000000"/>
          <w:sz w:val="18"/>
          <w:szCs w:val="18"/>
          <w:lang w:val="zh-CN"/>
        </w:rPr>
        <w:t>_dao/</w:t>
      </w:r>
      <w:r>
        <w:rPr>
          <w:rFonts w:ascii="宋体" w:cs="宋体" w:hint="eastAsia"/>
          <w:color w:val="000000"/>
          <w:sz w:val="18"/>
          <w:szCs w:val="18"/>
          <w:lang w:val="zh-CN"/>
        </w:rPr>
        <w:t>SequenceMgr.h|.cpp 生成，维护mongo序列的类。</w:t>
      </w:r>
    </w:p>
    <w:p w:rsidR="009D5DF0" w:rsidRDefault="009D5DF0" w:rsidP="001B637A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mongo_dao/msg_dao.h |.cpp 操作mongo db的相关函数。</w:t>
      </w:r>
    </w:p>
    <w:p w:rsidR="009D5DF0" w:rsidRDefault="009D5DF0" w:rsidP="001B637A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mongo_dao/mongo_pool.h mongo连接池封装类。</w:t>
      </w:r>
    </w:p>
    <w:p w:rsidR="009D5DF0" w:rsidRDefault="009D5DF0" w:rsidP="001B637A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mongo_dao/BCBitmap.h|.cpp 广播用的位图实现类。</w:t>
      </w:r>
    </w:p>
    <w:p w:rsidR="009D5DF0" w:rsidRDefault="00E36A20" w:rsidP="001B637A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client 目录下为测试程序。</w:t>
      </w:r>
    </w:p>
    <w:p w:rsidR="00E36A20" w:rsidRDefault="00E36A20" w:rsidP="001B637A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</w:p>
    <w:p w:rsidR="00E36A20" w:rsidRDefault="001A01DC" w:rsidP="001B637A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config命令：</w:t>
      </w:r>
    </w:p>
    <w:p w:rsidR="00CE45E0" w:rsidRPr="00CE45E0" w:rsidRDefault="00CE45E0" w:rsidP="00CE45E0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proofErr w:type="gramStart"/>
      <w:r w:rsidRPr="00CE45E0">
        <w:rPr>
          <w:rFonts w:ascii="宋体" w:cs="宋体"/>
          <w:color w:val="000000"/>
          <w:sz w:val="18"/>
          <w:szCs w:val="18"/>
        </w:rPr>
        <w:t>./</w:t>
      </w:r>
      <w:proofErr w:type="gramEnd"/>
      <w:r w:rsidRPr="00CE45E0">
        <w:rPr>
          <w:rFonts w:ascii="宋体" w:cs="宋体"/>
          <w:color w:val="000000"/>
          <w:sz w:val="18"/>
          <w:szCs w:val="18"/>
        </w:rPr>
        <w:t>configure --prefix=/</w:t>
      </w:r>
      <w:proofErr w:type="spellStart"/>
      <w:r w:rsidRPr="00CE45E0">
        <w:rPr>
          <w:rFonts w:ascii="宋体" w:cs="宋体"/>
          <w:color w:val="000000"/>
          <w:sz w:val="18"/>
          <w:szCs w:val="18"/>
        </w:rPr>
        <w:t>usr</w:t>
      </w:r>
      <w:proofErr w:type="spellEnd"/>
      <w:r w:rsidRPr="00CE45E0">
        <w:rPr>
          <w:rFonts w:ascii="宋体" w:cs="宋体"/>
          <w:color w:val="000000"/>
          <w:sz w:val="18"/>
          <w:szCs w:val="18"/>
        </w:rPr>
        <w:t>/local/</w:t>
      </w:r>
      <w:proofErr w:type="spellStart"/>
      <w:r w:rsidRPr="00CE45E0">
        <w:rPr>
          <w:rFonts w:ascii="宋体" w:cs="宋体"/>
          <w:color w:val="000000"/>
          <w:sz w:val="18"/>
          <w:szCs w:val="18"/>
        </w:rPr>
        <w:t>msgstorage</w:t>
      </w:r>
      <w:proofErr w:type="spellEnd"/>
      <w:r w:rsidRPr="00CE45E0">
        <w:rPr>
          <w:rFonts w:ascii="宋体" w:cs="宋体"/>
          <w:color w:val="000000"/>
          <w:sz w:val="18"/>
          <w:szCs w:val="18"/>
        </w:rPr>
        <w:t xml:space="preserve"> --</w:t>
      </w:r>
      <w:proofErr w:type="spellStart"/>
      <w:r w:rsidRPr="00CE45E0">
        <w:rPr>
          <w:rFonts w:ascii="宋体" w:cs="宋体"/>
          <w:color w:val="000000"/>
          <w:sz w:val="18"/>
          <w:szCs w:val="18"/>
        </w:rPr>
        <w:t>sbin</w:t>
      </w:r>
      <w:proofErr w:type="spellEnd"/>
      <w:r w:rsidRPr="00CE45E0">
        <w:rPr>
          <w:rFonts w:ascii="宋体" w:cs="宋体"/>
          <w:color w:val="000000"/>
          <w:sz w:val="18"/>
          <w:szCs w:val="18"/>
        </w:rPr>
        <w:t>-path=</w:t>
      </w:r>
      <w:proofErr w:type="spellStart"/>
      <w:r w:rsidRPr="00CE45E0">
        <w:rPr>
          <w:rFonts w:ascii="宋体" w:cs="宋体"/>
          <w:color w:val="000000"/>
          <w:sz w:val="18"/>
          <w:szCs w:val="18"/>
        </w:rPr>
        <w:t>sbin</w:t>
      </w:r>
      <w:proofErr w:type="spellEnd"/>
      <w:r w:rsidRPr="00CE45E0">
        <w:rPr>
          <w:rFonts w:ascii="宋体" w:cs="宋体"/>
          <w:color w:val="000000"/>
          <w:sz w:val="18"/>
          <w:szCs w:val="18"/>
        </w:rPr>
        <w:t>/</w:t>
      </w:r>
      <w:proofErr w:type="spellStart"/>
      <w:r w:rsidRPr="00CE45E0">
        <w:rPr>
          <w:rFonts w:ascii="宋体" w:cs="宋体"/>
          <w:color w:val="000000"/>
          <w:sz w:val="18"/>
          <w:szCs w:val="18"/>
        </w:rPr>
        <w:t>msgstorage</w:t>
      </w:r>
      <w:proofErr w:type="spellEnd"/>
      <w:r w:rsidRPr="00CE45E0">
        <w:rPr>
          <w:rFonts w:ascii="宋体" w:cs="宋体"/>
          <w:color w:val="000000"/>
          <w:sz w:val="18"/>
          <w:szCs w:val="18"/>
        </w:rPr>
        <w:t xml:space="preserve"> --</w:t>
      </w:r>
      <w:proofErr w:type="spellStart"/>
      <w:r w:rsidRPr="00CE45E0">
        <w:rPr>
          <w:rFonts w:ascii="宋体" w:cs="宋体"/>
          <w:color w:val="000000"/>
          <w:sz w:val="18"/>
          <w:szCs w:val="18"/>
        </w:rPr>
        <w:t>builddir</w:t>
      </w:r>
      <w:proofErr w:type="spellEnd"/>
      <w:r w:rsidRPr="00CE45E0">
        <w:rPr>
          <w:rFonts w:ascii="宋体" w:cs="宋体"/>
          <w:color w:val="000000"/>
          <w:sz w:val="18"/>
          <w:szCs w:val="18"/>
        </w:rPr>
        <w:t>=</w:t>
      </w:r>
      <w:proofErr w:type="spellStart"/>
      <w:r w:rsidRPr="00CE45E0">
        <w:rPr>
          <w:rFonts w:ascii="宋体" w:cs="宋体"/>
          <w:color w:val="000000"/>
          <w:sz w:val="18"/>
          <w:szCs w:val="18"/>
        </w:rPr>
        <w:t>msgstorage-objs</w:t>
      </w:r>
      <w:proofErr w:type="spellEnd"/>
      <w:r w:rsidRPr="00CE45E0">
        <w:rPr>
          <w:rFonts w:ascii="宋体" w:cs="宋体"/>
          <w:color w:val="000000"/>
          <w:sz w:val="18"/>
          <w:szCs w:val="18"/>
        </w:rPr>
        <w:t xml:space="preserve"> \</w:t>
      </w:r>
    </w:p>
    <w:p w:rsidR="00CE45E0" w:rsidRPr="00CE45E0" w:rsidRDefault="00CE45E0" w:rsidP="00CE45E0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r w:rsidRPr="00CE45E0">
        <w:rPr>
          <w:rFonts w:ascii="宋体" w:cs="宋体"/>
          <w:color w:val="000000"/>
          <w:sz w:val="18"/>
          <w:szCs w:val="18"/>
        </w:rPr>
        <w:lastRenderedPageBreak/>
        <w:t xml:space="preserve">        --</w:t>
      </w:r>
      <w:proofErr w:type="spellStart"/>
      <w:r w:rsidRPr="00CE45E0">
        <w:rPr>
          <w:rFonts w:ascii="宋体" w:cs="宋体"/>
          <w:color w:val="000000"/>
          <w:sz w:val="18"/>
          <w:szCs w:val="18"/>
        </w:rPr>
        <w:t>conf</w:t>
      </w:r>
      <w:proofErr w:type="spellEnd"/>
      <w:r w:rsidRPr="00CE45E0">
        <w:rPr>
          <w:rFonts w:ascii="宋体" w:cs="宋体"/>
          <w:color w:val="000000"/>
          <w:sz w:val="18"/>
          <w:szCs w:val="18"/>
        </w:rPr>
        <w:t>-path=</w:t>
      </w:r>
      <w:proofErr w:type="spellStart"/>
      <w:r w:rsidRPr="00CE45E0">
        <w:rPr>
          <w:rFonts w:ascii="宋体" w:cs="宋体"/>
          <w:color w:val="000000"/>
          <w:sz w:val="18"/>
          <w:szCs w:val="18"/>
        </w:rPr>
        <w:t>conf</w:t>
      </w:r>
      <w:proofErr w:type="spellEnd"/>
      <w:r w:rsidRPr="00CE45E0">
        <w:rPr>
          <w:rFonts w:ascii="宋体" w:cs="宋体"/>
          <w:color w:val="000000"/>
          <w:sz w:val="18"/>
          <w:szCs w:val="18"/>
        </w:rPr>
        <w:t>/</w:t>
      </w:r>
      <w:proofErr w:type="spellStart"/>
      <w:r w:rsidRPr="00CE45E0">
        <w:rPr>
          <w:rFonts w:ascii="宋体" w:cs="宋体"/>
          <w:color w:val="000000"/>
          <w:sz w:val="18"/>
          <w:szCs w:val="18"/>
        </w:rPr>
        <w:t>msgstorage.conf</w:t>
      </w:r>
      <w:proofErr w:type="spellEnd"/>
      <w:r w:rsidRPr="00CE45E0">
        <w:rPr>
          <w:rFonts w:ascii="宋体" w:cs="宋体"/>
          <w:color w:val="000000"/>
          <w:sz w:val="18"/>
          <w:szCs w:val="18"/>
        </w:rPr>
        <w:t xml:space="preserve"> --add-module=</w:t>
      </w:r>
      <w:proofErr w:type="spellStart"/>
      <w:r w:rsidRPr="00CE45E0">
        <w:rPr>
          <w:rFonts w:ascii="宋体" w:cs="宋体"/>
          <w:color w:val="000000"/>
          <w:sz w:val="18"/>
          <w:szCs w:val="18"/>
        </w:rPr>
        <w:t>src</w:t>
      </w:r>
      <w:proofErr w:type="spellEnd"/>
      <w:r w:rsidRPr="00CE45E0">
        <w:rPr>
          <w:rFonts w:ascii="宋体" w:cs="宋体"/>
          <w:color w:val="000000"/>
          <w:sz w:val="18"/>
          <w:szCs w:val="18"/>
        </w:rPr>
        <w:t>/</w:t>
      </w:r>
      <w:proofErr w:type="spellStart"/>
      <w:r w:rsidRPr="00CE45E0">
        <w:rPr>
          <w:rFonts w:ascii="宋体" w:cs="宋体"/>
          <w:color w:val="000000"/>
          <w:sz w:val="18"/>
          <w:szCs w:val="18"/>
        </w:rPr>
        <w:t>tcpserver</w:t>
      </w:r>
      <w:proofErr w:type="spellEnd"/>
      <w:r w:rsidRPr="00CE45E0">
        <w:rPr>
          <w:rFonts w:ascii="宋体" w:cs="宋体"/>
          <w:color w:val="000000"/>
          <w:sz w:val="18"/>
          <w:szCs w:val="18"/>
        </w:rPr>
        <w:t xml:space="preserve"> --mod-</w:t>
      </w:r>
      <w:proofErr w:type="spellStart"/>
      <w:r w:rsidRPr="00CE45E0">
        <w:rPr>
          <w:rFonts w:ascii="宋体" w:cs="宋体"/>
          <w:color w:val="000000"/>
          <w:sz w:val="18"/>
          <w:szCs w:val="18"/>
        </w:rPr>
        <w:t>config</w:t>
      </w:r>
      <w:proofErr w:type="spellEnd"/>
      <w:r w:rsidRPr="00CE45E0">
        <w:rPr>
          <w:rFonts w:ascii="宋体" w:cs="宋体"/>
          <w:color w:val="000000"/>
          <w:sz w:val="18"/>
          <w:szCs w:val="18"/>
        </w:rPr>
        <w:t>=</w:t>
      </w:r>
      <w:proofErr w:type="spellStart"/>
      <w:r w:rsidRPr="00CE45E0">
        <w:rPr>
          <w:rFonts w:ascii="宋体" w:cs="宋体"/>
          <w:color w:val="000000"/>
          <w:sz w:val="18"/>
          <w:szCs w:val="18"/>
        </w:rPr>
        <w:t>msgstorage</w:t>
      </w:r>
      <w:proofErr w:type="spellEnd"/>
      <w:r w:rsidRPr="00CE45E0">
        <w:rPr>
          <w:rFonts w:ascii="宋体" w:cs="宋体"/>
          <w:color w:val="000000"/>
          <w:sz w:val="18"/>
          <w:szCs w:val="18"/>
        </w:rPr>
        <w:t>/</w:t>
      </w:r>
      <w:proofErr w:type="spellStart"/>
      <w:r w:rsidRPr="00CE45E0">
        <w:rPr>
          <w:rFonts w:ascii="宋体" w:cs="宋体"/>
          <w:color w:val="000000"/>
          <w:sz w:val="18"/>
          <w:szCs w:val="18"/>
        </w:rPr>
        <w:t>config-msgstorage</w:t>
      </w:r>
      <w:proofErr w:type="spellEnd"/>
      <w:r w:rsidRPr="00CE45E0">
        <w:rPr>
          <w:rFonts w:ascii="宋体" w:cs="宋体"/>
          <w:color w:val="000000"/>
          <w:sz w:val="18"/>
          <w:szCs w:val="18"/>
        </w:rPr>
        <w:t xml:space="preserve"> \</w:t>
      </w:r>
    </w:p>
    <w:p w:rsidR="001A01DC" w:rsidRDefault="00CE45E0" w:rsidP="00CE45E0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r w:rsidRPr="00CE45E0">
        <w:rPr>
          <w:rFonts w:ascii="宋体" w:cs="宋体"/>
          <w:color w:val="000000"/>
          <w:sz w:val="18"/>
          <w:szCs w:val="18"/>
        </w:rPr>
        <w:t xml:space="preserve">        --with-debug --without-</w:t>
      </w:r>
      <w:proofErr w:type="spellStart"/>
      <w:r w:rsidRPr="00CE45E0">
        <w:rPr>
          <w:rFonts w:ascii="宋体" w:cs="宋体"/>
          <w:color w:val="000000"/>
          <w:sz w:val="18"/>
          <w:szCs w:val="18"/>
        </w:rPr>
        <w:t>pcre</w:t>
      </w:r>
      <w:proofErr w:type="spellEnd"/>
      <w:r w:rsidRPr="00CE45E0">
        <w:rPr>
          <w:rFonts w:ascii="宋体" w:cs="宋体"/>
          <w:color w:val="000000"/>
          <w:sz w:val="18"/>
          <w:szCs w:val="18"/>
        </w:rPr>
        <w:t xml:space="preserve"> --without-http</w:t>
      </w:r>
    </w:p>
    <w:p w:rsidR="00CE45E0" w:rsidRDefault="00CE45E0" w:rsidP="00CE45E0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 xml:space="preserve"># 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config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 xml:space="preserve">的命令在 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tcpserver</w:t>
      </w:r>
      <w:proofErr w:type="spellEnd"/>
      <w:r w:rsidR="009D75E7">
        <w:rPr>
          <w:rFonts w:ascii="宋体" w:cs="宋体" w:hint="eastAsia"/>
          <w:color w:val="000000"/>
          <w:sz w:val="18"/>
          <w:szCs w:val="18"/>
        </w:rPr>
        <w:t>根目录</w:t>
      </w:r>
      <w:r>
        <w:rPr>
          <w:rFonts w:ascii="宋体" w:cs="宋体" w:hint="eastAsia"/>
          <w:color w:val="000000"/>
          <w:sz w:val="18"/>
          <w:szCs w:val="18"/>
        </w:rPr>
        <w:t>下有个config.sh中都有记录。</w:t>
      </w:r>
    </w:p>
    <w:p w:rsidR="00CE45E0" w:rsidRDefault="00CE45E0" w:rsidP="00CE45E0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</w:p>
    <w:p w:rsidR="00CE4F7A" w:rsidRDefault="00CE4F7A" w:rsidP="00CE45E0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>编译：</w:t>
      </w:r>
    </w:p>
    <w:p w:rsidR="00CE4F7A" w:rsidRDefault="00CE4F7A" w:rsidP="00CE45E0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proofErr w:type="gramStart"/>
      <w:r>
        <w:rPr>
          <w:rFonts w:ascii="宋体" w:cs="宋体" w:hint="eastAsia"/>
          <w:color w:val="000000"/>
          <w:sz w:val="18"/>
          <w:szCs w:val="18"/>
        </w:rPr>
        <w:t>make</w:t>
      </w:r>
      <w:proofErr w:type="gramEnd"/>
      <w:r>
        <w:rPr>
          <w:rFonts w:ascii="宋体" w:cs="宋体" w:hint="eastAsia"/>
          <w:color w:val="000000"/>
          <w:sz w:val="18"/>
          <w:szCs w:val="18"/>
        </w:rPr>
        <w:t xml:space="preserve"> </w:t>
      </w:r>
      <w:r>
        <w:rPr>
          <w:rFonts w:ascii="宋体" w:cs="宋体"/>
          <w:color w:val="000000"/>
          <w:sz w:val="18"/>
          <w:szCs w:val="18"/>
        </w:rPr>
        <w:t>–</w:t>
      </w:r>
      <w:r>
        <w:rPr>
          <w:rFonts w:ascii="宋体" w:cs="宋体" w:hint="eastAsia"/>
          <w:color w:val="000000"/>
          <w:sz w:val="18"/>
          <w:szCs w:val="18"/>
        </w:rPr>
        <w:t xml:space="preserve">f </w:t>
      </w:r>
      <w:proofErr w:type="spellStart"/>
      <w:r w:rsidRPr="00CE45E0">
        <w:rPr>
          <w:rFonts w:ascii="宋体" w:cs="宋体"/>
          <w:color w:val="000000"/>
          <w:sz w:val="18"/>
          <w:szCs w:val="18"/>
        </w:rPr>
        <w:t>msgstorage-objs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Makefile</w:t>
      </w:r>
      <w:proofErr w:type="spellEnd"/>
    </w:p>
    <w:p w:rsidR="00CE4F7A" w:rsidRDefault="00A43522" w:rsidP="00CE45E0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>编译完成后，</w:t>
      </w:r>
      <w:proofErr w:type="spellStart"/>
      <w:r w:rsidRPr="00CE45E0">
        <w:rPr>
          <w:rFonts w:ascii="宋体" w:cs="宋体"/>
          <w:color w:val="000000"/>
          <w:sz w:val="18"/>
          <w:szCs w:val="18"/>
        </w:rPr>
        <w:t>msgstorage-objs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目录下会生成一个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nginx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程序。</w:t>
      </w:r>
    </w:p>
    <w:p w:rsidR="00A43522" w:rsidRDefault="00A43522" w:rsidP="00CE45E0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</w:p>
    <w:p w:rsidR="00A43522" w:rsidRDefault="00A43522" w:rsidP="00CE45E0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>运行：</w:t>
      </w:r>
    </w:p>
    <w:p w:rsidR="00A43522" w:rsidRDefault="00A43522" w:rsidP="00CE45E0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</w:p>
    <w:p w:rsidR="002048A5" w:rsidRDefault="002048A5" w:rsidP="002048A5">
      <w:pPr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>可以直接运行编译目录下的程序：</w:t>
      </w:r>
    </w:p>
    <w:p w:rsidR="002048A5" w:rsidRDefault="002048A5" w:rsidP="002048A5">
      <w:pPr>
        <w:rPr>
          <w:rFonts w:ascii="宋体" w:cs="宋体"/>
          <w:color w:val="000000"/>
          <w:sz w:val="18"/>
          <w:szCs w:val="18"/>
        </w:rPr>
      </w:pPr>
      <w:proofErr w:type="spellStart"/>
      <w:r w:rsidRPr="00CE45E0">
        <w:rPr>
          <w:rFonts w:ascii="宋体" w:cs="宋体"/>
          <w:color w:val="000000"/>
          <w:sz w:val="18"/>
          <w:szCs w:val="18"/>
        </w:rPr>
        <w:t>msgstorage-objs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nginx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 xml:space="preserve"> </w:t>
      </w:r>
      <w:r>
        <w:rPr>
          <w:rFonts w:ascii="宋体" w:cs="宋体"/>
          <w:color w:val="000000"/>
          <w:sz w:val="18"/>
          <w:szCs w:val="18"/>
        </w:rPr>
        <w:t>–</w:t>
      </w:r>
      <w:r>
        <w:rPr>
          <w:rFonts w:ascii="宋体" w:cs="宋体" w:hint="eastAsia"/>
          <w:color w:val="000000"/>
          <w:sz w:val="18"/>
          <w:szCs w:val="18"/>
        </w:rPr>
        <w:t>t 测试配置文件。#也可用于查看当前使用的是哪个配置文件。</w:t>
      </w:r>
    </w:p>
    <w:p w:rsidR="002048A5" w:rsidRDefault="002048A5" w:rsidP="002048A5">
      <w:pPr>
        <w:rPr>
          <w:rFonts w:ascii="宋体" w:cs="宋体"/>
          <w:color w:val="000000"/>
          <w:sz w:val="18"/>
          <w:szCs w:val="18"/>
        </w:rPr>
      </w:pPr>
      <w:proofErr w:type="spellStart"/>
      <w:r w:rsidRPr="00CE45E0">
        <w:rPr>
          <w:rFonts w:ascii="宋体" w:cs="宋体"/>
          <w:color w:val="000000"/>
          <w:sz w:val="18"/>
          <w:szCs w:val="18"/>
        </w:rPr>
        <w:t>msgstorage-objs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nginx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 xml:space="preserve">  运行。</w:t>
      </w:r>
    </w:p>
    <w:p w:rsidR="002048A5" w:rsidRDefault="002048A5" w:rsidP="002048A5">
      <w:pPr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 xml:space="preserve">或者 </w:t>
      </w:r>
    </w:p>
    <w:p w:rsidR="002048A5" w:rsidRDefault="002048A5" w:rsidP="002048A5">
      <w:pPr>
        <w:rPr>
          <w:rFonts w:ascii="宋体" w:cs="宋体"/>
          <w:color w:val="000000"/>
          <w:sz w:val="18"/>
          <w:szCs w:val="18"/>
        </w:rPr>
      </w:pPr>
      <w:proofErr w:type="spellStart"/>
      <w:proofErr w:type="gramStart"/>
      <w:r>
        <w:rPr>
          <w:rFonts w:ascii="宋体" w:cs="宋体" w:hint="eastAsia"/>
          <w:color w:val="000000"/>
          <w:sz w:val="18"/>
          <w:szCs w:val="18"/>
        </w:rPr>
        <w:t>cp</w:t>
      </w:r>
      <w:proofErr w:type="spellEnd"/>
      <w:proofErr w:type="gramEnd"/>
      <w:r>
        <w:rPr>
          <w:rFonts w:ascii="宋体" w:cs="宋体" w:hint="eastAsia"/>
          <w:color w:val="000000"/>
          <w:sz w:val="18"/>
          <w:szCs w:val="18"/>
        </w:rPr>
        <w:t xml:space="preserve"> </w:t>
      </w:r>
      <w:proofErr w:type="spellStart"/>
      <w:r w:rsidR="00D03E03" w:rsidRPr="00CE45E0">
        <w:rPr>
          <w:rFonts w:ascii="宋体" w:cs="宋体"/>
          <w:color w:val="000000"/>
          <w:sz w:val="18"/>
          <w:szCs w:val="18"/>
        </w:rPr>
        <w:t>msgstorage-objs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nginx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 xml:space="preserve"> 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usr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/local/</w:t>
      </w:r>
      <w:proofErr w:type="spellStart"/>
      <w:r w:rsidR="00D03E03">
        <w:rPr>
          <w:rFonts w:ascii="宋体" w:cs="宋体" w:hint="eastAsia"/>
          <w:color w:val="000000"/>
          <w:sz w:val="18"/>
          <w:szCs w:val="18"/>
        </w:rPr>
        <w:t>msgstorage</w:t>
      </w:r>
      <w:proofErr w:type="spellEnd"/>
      <w:r w:rsidR="00D03E03"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 w:rsidR="00D03E03">
        <w:rPr>
          <w:rFonts w:ascii="宋体" w:cs="宋体" w:hint="eastAsia"/>
          <w:color w:val="000000"/>
          <w:sz w:val="18"/>
          <w:szCs w:val="18"/>
        </w:rPr>
        <w:t>sbin</w:t>
      </w:r>
      <w:proofErr w:type="spellEnd"/>
      <w:r w:rsidR="00D03E03"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 w:rsidR="0034021C">
        <w:rPr>
          <w:rFonts w:ascii="宋体" w:cs="宋体" w:hint="eastAsia"/>
          <w:color w:val="000000"/>
          <w:sz w:val="18"/>
          <w:szCs w:val="18"/>
        </w:rPr>
        <w:t>msg</w:t>
      </w:r>
      <w:r w:rsidR="00D03E03">
        <w:rPr>
          <w:rFonts w:ascii="宋体" w:cs="宋体" w:hint="eastAsia"/>
          <w:color w:val="000000"/>
          <w:sz w:val="18"/>
          <w:szCs w:val="18"/>
        </w:rPr>
        <w:t>storage</w:t>
      </w:r>
      <w:proofErr w:type="spellEnd"/>
    </w:p>
    <w:p w:rsidR="002048A5" w:rsidRDefault="002048A5" w:rsidP="002048A5">
      <w:r>
        <w:rPr>
          <w:rFonts w:hint="eastAsia"/>
        </w:rPr>
        <w:t>然后执行：</w:t>
      </w:r>
    </w:p>
    <w:p w:rsidR="002048A5" w:rsidRDefault="009B1EE4" w:rsidP="002048A5">
      <w:pPr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usr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/local/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msgstorage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sbin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msgstorage</w:t>
      </w:r>
      <w:proofErr w:type="spellEnd"/>
    </w:p>
    <w:p w:rsidR="00CE4F7A" w:rsidRPr="00CE45E0" w:rsidRDefault="00CE4F7A" w:rsidP="00CE45E0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</w:p>
    <w:p w:rsidR="00A903E4" w:rsidRDefault="00A903E4" w:rsidP="00F10470">
      <w:r>
        <w:rPr>
          <w:rFonts w:hint="eastAsia"/>
        </w:rPr>
        <w:t>日志文件</w:t>
      </w:r>
      <w:r w:rsidR="00061B26">
        <w:rPr>
          <w:rFonts w:hint="eastAsia"/>
        </w:rPr>
        <w:t>在</w:t>
      </w:r>
      <w:r>
        <w:rPr>
          <w:rFonts w:ascii="宋体" w:cs="宋体"/>
          <w:color w:val="000000"/>
          <w:sz w:val="18"/>
          <w:szCs w:val="18"/>
          <w:lang w:val="zh-CN"/>
        </w:rPr>
        <w:t>/data/msgstorage</w:t>
      </w:r>
      <w:r w:rsidR="00061B26">
        <w:rPr>
          <w:rFonts w:ascii="宋体" w:cs="宋体" w:hint="eastAsia"/>
          <w:color w:val="000000"/>
          <w:sz w:val="18"/>
          <w:szCs w:val="18"/>
          <w:lang w:val="zh-CN"/>
        </w:rPr>
        <w:t>目录</w:t>
      </w:r>
      <w:r>
        <w:rPr>
          <w:rFonts w:ascii="宋体" w:cs="宋体" w:hint="eastAsia"/>
          <w:color w:val="000000"/>
          <w:sz w:val="18"/>
          <w:szCs w:val="18"/>
          <w:lang w:val="zh-CN"/>
        </w:rPr>
        <w:t>下</w:t>
      </w:r>
    </w:p>
    <w:p w:rsidR="00027C85" w:rsidRDefault="00027C85" w:rsidP="00F10470"/>
    <w:p w:rsidR="006B3DE7" w:rsidRDefault="006B3DE7" w:rsidP="00AD073A">
      <w:pPr>
        <w:pStyle w:val="3"/>
      </w:pPr>
      <w:r>
        <w:rPr>
          <w:rFonts w:hint="eastAsia"/>
        </w:rPr>
        <w:t>消息中心在线服务</w:t>
      </w:r>
    </w:p>
    <w:p w:rsidR="00772BCB" w:rsidRPr="00772BCB" w:rsidRDefault="00772BCB" w:rsidP="00772BCB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代码为</w:t>
      </w:r>
      <w:r w:rsidRPr="00772BCB">
        <w:rPr>
          <w:rFonts w:ascii="宋体" w:cs="宋体" w:hint="eastAsia"/>
          <w:color w:val="000000"/>
          <w:sz w:val="18"/>
          <w:szCs w:val="18"/>
        </w:rPr>
        <w:t>：</w:t>
      </w:r>
      <w:r w:rsidRPr="00772BCB">
        <w:rPr>
          <w:rFonts w:ascii="宋体" w:cs="宋体"/>
          <w:color w:val="000000"/>
          <w:sz w:val="18"/>
          <w:szCs w:val="18"/>
        </w:rPr>
        <w:t>E:\workspace\Thumbs\tcpserver\src\tcpserver\</w:t>
      </w:r>
      <w:r w:rsidRPr="00772BCB">
        <w:rPr>
          <w:rFonts w:ascii="宋体" w:cs="宋体" w:hint="eastAsia"/>
          <w:color w:val="000000"/>
          <w:sz w:val="18"/>
          <w:szCs w:val="18"/>
        </w:rPr>
        <w:t>msg</w:t>
      </w:r>
      <w:r>
        <w:rPr>
          <w:rFonts w:ascii="宋体" w:cs="宋体" w:hint="eastAsia"/>
          <w:color w:val="000000"/>
          <w:sz w:val="18"/>
          <w:szCs w:val="18"/>
        </w:rPr>
        <w:t>online</w:t>
      </w:r>
    </w:p>
    <w:p w:rsidR="00772BCB" w:rsidRPr="002665EB" w:rsidRDefault="00772BCB" w:rsidP="00772BCB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proofErr w:type="spellStart"/>
      <w:r w:rsidRPr="002665EB">
        <w:rPr>
          <w:rFonts w:ascii="宋体" w:cs="宋体" w:hint="eastAsia"/>
          <w:color w:val="000000"/>
          <w:sz w:val="18"/>
          <w:szCs w:val="18"/>
        </w:rPr>
        <w:t>config-</w:t>
      </w:r>
      <w:r w:rsidR="00AA7403">
        <w:rPr>
          <w:rFonts w:ascii="宋体" w:cs="宋体" w:hint="eastAsia"/>
          <w:color w:val="000000"/>
          <w:sz w:val="18"/>
          <w:szCs w:val="18"/>
        </w:rPr>
        <w:t>msgonline</w:t>
      </w:r>
      <w:proofErr w:type="spellEnd"/>
      <w:r w:rsidRPr="002665EB">
        <w:rPr>
          <w:rFonts w:ascii="宋体" w:cs="宋体" w:hint="eastAsia"/>
          <w:color w:val="000000"/>
          <w:sz w:val="18"/>
          <w:szCs w:val="18"/>
        </w:rPr>
        <w:t xml:space="preserve"> </w:t>
      </w:r>
      <w:proofErr w:type="spellStart"/>
      <w:r w:rsidRPr="002665EB">
        <w:rPr>
          <w:rFonts w:ascii="宋体" w:cs="宋体" w:hint="eastAsia"/>
          <w:color w:val="000000"/>
          <w:sz w:val="18"/>
          <w:szCs w:val="18"/>
        </w:rPr>
        <w:t>config</w:t>
      </w:r>
      <w:proofErr w:type="spellEnd"/>
      <w:r>
        <w:rPr>
          <w:rFonts w:ascii="宋体" w:cs="宋体" w:hint="eastAsia"/>
          <w:color w:val="000000"/>
          <w:sz w:val="18"/>
          <w:szCs w:val="18"/>
          <w:lang w:val="zh-CN"/>
        </w:rPr>
        <w:t>用的配置文件。</w:t>
      </w:r>
    </w:p>
    <w:p w:rsidR="00772BCB" w:rsidRPr="00772BCB" w:rsidRDefault="00EF6A5F" w:rsidP="00772BCB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proofErr w:type="spellStart"/>
      <w:r>
        <w:rPr>
          <w:rFonts w:ascii="宋体" w:cs="宋体" w:hint="eastAsia"/>
          <w:color w:val="000000"/>
          <w:sz w:val="18"/>
          <w:szCs w:val="18"/>
        </w:rPr>
        <w:t>online</w:t>
      </w:r>
      <w:r w:rsidR="00772BCB" w:rsidRPr="00772BCB">
        <w:rPr>
          <w:rFonts w:ascii="宋体" w:cs="宋体"/>
          <w:color w:val="000000"/>
          <w:sz w:val="18"/>
          <w:szCs w:val="18"/>
        </w:rPr>
        <w:t>_protocol.h</w:t>
      </w:r>
      <w:proofErr w:type="spellEnd"/>
      <w:r w:rsidR="00772BCB" w:rsidRPr="00772BCB">
        <w:rPr>
          <w:rFonts w:ascii="宋体" w:cs="宋体"/>
          <w:color w:val="000000"/>
          <w:sz w:val="18"/>
          <w:szCs w:val="18"/>
        </w:rPr>
        <w:t xml:space="preserve"> </w:t>
      </w:r>
      <w:r w:rsidR="00772BCB">
        <w:rPr>
          <w:rFonts w:ascii="宋体" w:cs="宋体" w:hint="eastAsia"/>
          <w:color w:val="000000"/>
          <w:sz w:val="18"/>
          <w:szCs w:val="18"/>
          <w:lang w:val="zh-CN"/>
        </w:rPr>
        <w:t>一些协议头</w:t>
      </w:r>
      <w:r w:rsidR="00772BCB" w:rsidRPr="00772BCB">
        <w:rPr>
          <w:rFonts w:ascii="宋体" w:cs="宋体" w:hint="eastAsia"/>
          <w:color w:val="000000"/>
          <w:sz w:val="18"/>
          <w:szCs w:val="18"/>
        </w:rPr>
        <w:t>，</w:t>
      </w:r>
      <w:r w:rsidR="00772BCB">
        <w:rPr>
          <w:rFonts w:ascii="宋体" w:cs="宋体" w:hint="eastAsia"/>
          <w:color w:val="000000"/>
          <w:sz w:val="18"/>
          <w:szCs w:val="18"/>
          <w:lang w:val="zh-CN"/>
        </w:rPr>
        <w:t>指令</w:t>
      </w:r>
      <w:r w:rsidR="00772BCB" w:rsidRPr="00772BCB">
        <w:rPr>
          <w:rFonts w:ascii="宋体" w:cs="宋体" w:hint="eastAsia"/>
          <w:color w:val="000000"/>
          <w:sz w:val="18"/>
          <w:szCs w:val="18"/>
        </w:rPr>
        <w:t>，</w:t>
      </w:r>
      <w:r w:rsidR="00772BCB">
        <w:rPr>
          <w:rFonts w:ascii="宋体" w:cs="宋体" w:hint="eastAsia"/>
          <w:color w:val="000000"/>
          <w:sz w:val="18"/>
          <w:szCs w:val="18"/>
          <w:lang w:val="zh-CN"/>
        </w:rPr>
        <w:t>请求响应消息相关的定义</w:t>
      </w:r>
    </w:p>
    <w:p w:rsidR="00772BCB" w:rsidRPr="00772BCB" w:rsidRDefault="00EF6A5F" w:rsidP="00772BCB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>online</w:t>
      </w:r>
      <w:r w:rsidRPr="00772BCB">
        <w:rPr>
          <w:rFonts w:ascii="宋体" w:cs="宋体"/>
          <w:color w:val="000000"/>
          <w:sz w:val="18"/>
          <w:szCs w:val="18"/>
        </w:rPr>
        <w:t xml:space="preserve"> </w:t>
      </w:r>
      <w:r w:rsidR="00772BCB" w:rsidRPr="00772BCB">
        <w:rPr>
          <w:rFonts w:ascii="宋体" w:cs="宋体"/>
          <w:color w:val="000000"/>
          <w:sz w:val="18"/>
          <w:szCs w:val="18"/>
        </w:rPr>
        <w:t>_impl.h|.</w:t>
      </w:r>
      <w:proofErr w:type="spellStart"/>
      <w:r w:rsidR="00772BCB" w:rsidRPr="00772BCB">
        <w:rPr>
          <w:rFonts w:ascii="宋体" w:cs="宋体"/>
          <w:color w:val="000000"/>
          <w:sz w:val="18"/>
          <w:szCs w:val="18"/>
        </w:rPr>
        <w:t>cpp</w:t>
      </w:r>
      <w:proofErr w:type="spellEnd"/>
      <w:r w:rsidR="00772BCB" w:rsidRPr="00772BCB">
        <w:rPr>
          <w:rFonts w:ascii="宋体" w:cs="宋体"/>
          <w:color w:val="000000"/>
          <w:sz w:val="18"/>
          <w:szCs w:val="18"/>
        </w:rPr>
        <w:t xml:space="preserve"> </w:t>
      </w:r>
      <w:r w:rsidR="00772BCB">
        <w:rPr>
          <w:rFonts w:ascii="宋体" w:cs="宋体" w:hint="eastAsia"/>
          <w:color w:val="000000"/>
          <w:sz w:val="18"/>
          <w:szCs w:val="18"/>
          <w:lang w:val="zh-CN"/>
        </w:rPr>
        <w:t>是实现了</w:t>
      </w:r>
      <w:proofErr w:type="spellStart"/>
      <w:r w:rsidR="00772BCB" w:rsidRPr="00772BCB">
        <w:rPr>
          <w:rFonts w:ascii="宋体" w:cs="宋体" w:hint="eastAsia"/>
          <w:color w:val="000000"/>
          <w:sz w:val="18"/>
          <w:szCs w:val="18"/>
        </w:rPr>
        <w:t>tcpserver</w:t>
      </w:r>
      <w:proofErr w:type="spellEnd"/>
      <w:r w:rsidR="00772BCB">
        <w:rPr>
          <w:rFonts w:ascii="宋体" w:cs="宋体" w:hint="eastAsia"/>
          <w:color w:val="000000"/>
          <w:sz w:val="18"/>
          <w:szCs w:val="18"/>
          <w:lang w:val="zh-CN"/>
        </w:rPr>
        <w:t>的一些回调</w:t>
      </w:r>
      <w:r w:rsidR="00772BCB" w:rsidRPr="00772BCB">
        <w:rPr>
          <w:rFonts w:ascii="宋体" w:cs="宋体" w:hint="eastAsia"/>
          <w:color w:val="000000"/>
          <w:sz w:val="18"/>
          <w:szCs w:val="18"/>
        </w:rPr>
        <w:t>，</w:t>
      </w:r>
      <w:r w:rsidR="00772BCB">
        <w:rPr>
          <w:rFonts w:ascii="宋体" w:cs="宋体" w:hint="eastAsia"/>
          <w:color w:val="000000"/>
          <w:sz w:val="18"/>
          <w:szCs w:val="18"/>
          <w:lang w:val="zh-CN"/>
        </w:rPr>
        <w:t>包含</w:t>
      </w:r>
      <w:r w:rsidR="00772BCB" w:rsidRPr="00772BCB">
        <w:rPr>
          <w:rFonts w:ascii="宋体" w:cs="宋体" w:hint="eastAsia"/>
          <w:color w:val="000000"/>
          <w:sz w:val="18"/>
          <w:szCs w:val="18"/>
        </w:rPr>
        <w:t>：</w:t>
      </w:r>
    </w:p>
    <w:p w:rsidR="00772BCB" w:rsidRPr="00772BCB" w:rsidRDefault="003D54FD" w:rsidP="00772BCB">
      <w:pPr>
        <w:autoSpaceDE w:val="0"/>
        <w:autoSpaceDN w:val="0"/>
        <w:spacing w:line="240" w:lineRule="auto"/>
        <w:ind w:firstLine="425"/>
        <w:jc w:val="left"/>
        <w:textAlignment w:val="auto"/>
        <w:rPr>
          <w:rFonts w:ascii="宋体" w:cs="宋体"/>
          <w:color w:val="000000"/>
          <w:sz w:val="18"/>
          <w:szCs w:val="18"/>
        </w:rPr>
      </w:pPr>
      <w:proofErr w:type="spellStart"/>
      <w:r>
        <w:rPr>
          <w:rFonts w:ascii="宋体" w:cs="宋体" w:hint="eastAsia"/>
          <w:color w:val="000000"/>
          <w:sz w:val="18"/>
          <w:szCs w:val="18"/>
        </w:rPr>
        <w:t>online_</w:t>
      </w:r>
      <w:r w:rsidR="00772BCB" w:rsidRPr="00772BCB">
        <w:rPr>
          <w:rFonts w:ascii="宋体" w:cs="宋体" w:hint="eastAsia"/>
          <w:color w:val="000000"/>
          <w:sz w:val="18"/>
          <w:szCs w:val="18"/>
        </w:rPr>
        <w:t>cfg</w:t>
      </w:r>
      <w:proofErr w:type="spellEnd"/>
      <w:r w:rsidR="00772BCB" w:rsidRPr="00772BCB">
        <w:rPr>
          <w:rFonts w:ascii="宋体" w:cs="宋体" w:hint="eastAsia"/>
          <w:color w:val="000000"/>
          <w:sz w:val="18"/>
          <w:szCs w:val="18"/>
        </w:rPr>
        <w:t xml:space="preserve">_* </w:t>
      </w:r>
      <w:r w:rsidR="00772BCB">
        <w:rPr>
          <w:rFonts w:ascii="宋体" w:cs="宋体" w:hint="eastAsia"/>
          <w:color w:val="000000"/>
          <w:sz w:val="18"/>
          <w:szCs w:val="18"/>
          <w:lang w:val="zh-CN"/>
        </w:rPr>
        <w:t>配置解析。</w:t>
      </w:r>
    </w:p>
    <w:p w:rsidR="00772BCB" w:rsidRPr="00772BCB" w:rsidRDefault="003D54FD" w:rsidP="00772BCB">
      <w:pPr>
        <w:autoSpaceDE w:val="0"/>
        <w:autoSpaceDN w:val="0"/>
        <w:spacing w:line="240" w:lineRule="auto"/>
        <w:ind w:firstLine="425"/>
        <w:jc w:val="left"/>
        <w:textAlignment w:val="auto"/>
        <w:rPr>
          <w:rFonts w:ascii="宋体" w:cs="宋体"/>
          <w:color w:val="000000"/>
          <w:sz w:val="18"/>
          <w:szCs w:val="18"/>
        </w:rPr>
      </w:pPr>
      <w:proofErr w:type="spellStart"/>
      <w:r>
        <w:rPr>
          <w:rFonts w:ascii="宋体" w:cs="宋体" w:hint="eastAsia"/>
          <w:color w:val="000000"/>
          <w:sz w:val="18"/>
          <w:szCs w:val="18"/>
        </w:rPr>
        <w:t>online</w:t>
      </w:r>
      <w:r w:rsidR="00772BCB" w:rsidRPr="00772BCB">
        <w:rPr>
          <w:rFonts w:ascii="宋体" w:cs="宋体" w:hint="eastAsia"/>
          <w:color w:val="000000"/>
          <w:sz w:val="18"/>
          <w:szCs w:val="18"/>
        </w:rPr>
        <w:t>_ctx</w:t>
      </w:r>
      <w:proofErr w:type="spellEnd"/>
      <w:r w:rsidR="00772BCB" w:rsidRPr="00772BCB">
        <w:rPr>
          <w:rFonts w:ascii="宋体" w:cs="宋体" w:hint="eastAsia"/>
          <w:color w:val="000000"/>
          <w:sz w:val="18"/>
          <w:szCs w:val="18"/>
        </w:rPr>
        <w:t xml:space="preserve">_* </w:t>
      </w:r>
      <w:r w:rsidR="00772BCB">
        <w:rPr>
          <w:rFonts w:ascii="宋体" w:cs="宋体" w:hint="eastAsia"/>
          <w:color w:val="000000"/>
          <w:sz w:val="18"/>
          <w:szCs w:val="18"/>
          <w:lang w:val="zh-CN"/>
        </w:rPr>
        <w:t>上下文初始化。</w:t>
      </w:r>
    </w:p>
    <w:p w:rsidR="00772BCB" w:rsidRDefault="00772BCB" w:rsidP="00772BCB">
      <w:pPr>
        <w:autoSpaceDE w:val="0"/>
        <w:autoSpaceDN w:val="0"/>
        <w:spacing w:line="240" w:lineRule="auto"/>
        <w:ind w:firstLine="425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其它一些函数是实现相关协议解析的回调。这些回调，都被设置到g_app_ctx, g_tcp_proc,g_tcp_cbs</w:t>
      </w:r>
      <w:proofErr w:type="gramStart"/>
      <w:r>
        <w:rPr>
          <w:rFonts w:ascii="宋体" w:cs="宋体" w:hint="eastAsia"/>
          <w:color w:val="000000"/>
          <w:sz w:val="18"/>
          <w:szCs w:val="18"/>
          <w:lang w:val="zh-CN"/>
        </w:rPr>
        <w:t>这计个函数</w:t>
      </w:r>
      <w:proofErr w:type="gramEnd"/>
      <w:r>
        <w:rPr>
          <w:rFonts w:ascii="宋体" w:cs="宋体" w:hint="eastAsia"/>
          <w:color w:val="000000"/>
          <w:sz w:val="18"/>
          <w:szCs w:val="18"/>
          <w:lang w:val="zh-CN"/>
        </w:rPr>
        <w:t>指针上了。</w:t>
      </w:r>
    </w:p>
    <w:p w:rsidR="00772BCB" w:rsidRDefault="00772BCB" w:rsidP="00772BCB">
      <w:pPr>
        <w:autoSpaceDE w:val="0"/>
        <w:autoSpaceDN w:val="0"/>
        <w:spacing w:line="240" w:lineRule="auto"/>
        <w:ind w:firstLine="425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 w:rsidRPr="006E0BCE">
        <w:rPr>
          <w:rFonts w:ascii="宋体" w:cs="宋体"/>
          <w:color w:val="000000"/>
          <w:sz w:val="18"/>
          <w:szCs w:val="18"/>
          <w:lang w:val="zh-CN"/>
        </w:rPr>
        <w:t>g_app_ctx</w:t>
      </w:r>
      <w:r>
        <w:rPr>
          <w:rFonts w:ascii="宋体" w:cs="宋体" w:hint="eastAsia"/>
          <w:color w:val="000000"/>
          <w:sz w:val="18"/>
          <w:szCs w:val="18"/>
          <w:lang w:val="zh-CN"/>
        </w:rPr>
        <w:t xml:space="preserve"> 是设置配置回调，及上下文初始化相关回调</w:t>
      </w:r>
    </w:p>
    <w:p w:rsidR="00772BCB" w:rsidRDefault="00772BCB" w:rsidP="00772BCB">
      <w:pPr>
        <w:autoSpaceDE w:val="0"/>
        <w:autoSpaceDN w:val="0"/>
        <w:spacing w:line="240" w:lineRule="auto"/>
        <w:ind w:firstLine="425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g_tcp_proc 是设置业务处理的回调。</w:t>
      </w:r>
    </w:p>
    <w:p w:rsidR="00772BCB" w:rsidRDefault="00772BCB" w:rsidP="00772BCB">
      <w:pPr>
        <w:autoSpaceDE w:val="0"/>
        <w:autoSpaceDN w:val="0"/>
        <w:spacing w:line="240" w:lineRule="auto"/>
        <w:ind w:firstLine="425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g_tcp_cbs 是设置协议解析相关的回调。</w:t>
      </w:r>
    </w:p>
    <w:p w:rsidR="00772BCB" w:rsidRDefault="00CB674F" w:rsidP="00772BCB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online</w:t>
      </w:r>
      <w:r w:rsidR="00772BCB">
        <w:rPr>
          <w:rFonts w:ascii="宋体" w:cs="宋体" w:hint="eastAsia"/>
          <w:color w:val="000000"/>
          <w:sz w:val="18"/>
          <w:szCs w:val="18"/>
          <w:lang w:val="zh-CN"/>
        </w:rPr>
        <w:t>_service.cpp是处理 具体业务请求的相关实现。</w:t>
      </w:r>
      <w:r w:rsidR="0031052C" w:rsidRPr="0031052C">
        <w:rPr>
          <w:rFonts w:ascii="宋体" w:cs="宋体"/>
          <w:color w:val="000000"/>
          <w:sz w:val="18"/>
          <w:szCs w:val="18"/>
          <w:lang w:val="zh-CN"/>
        </w:rPr>
        <w:t xml:space="preserve">online_proc </w:t>
      </w:r>
      <w:r w:rsidR="00772BCB">
        <w:rPr>
          <w:rFonts w:ascii="宋体" w:cs="宋体" w:hint="eastAsia"/>
          <w:color w:val="000000"/>
          <w:sz w:val="18"/>
          <w:szCs w:val="18"/>
          <w:lang w:val="zh-CN"/>
        </w:rPr>
        <w:t>是主方法，里面根据具体的命令字请求相关业务处理方法。</w:t>
      </w:r>
    </w:p>
    <w:p w:rsidR="00772BCB" w:rsidRDefault="006E7C9D" w:rsidP="00772BCB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SvrMgr.h|.cpp PC推送服务器管理类，服务器的状态会记录到共享内存中(文件mmap)。</w:t>
      </w:r>
    </w:p>
    <w:p w:rsidR="006E7C9D" w:rsidRDefault="00AA763A" w:rsidP="00772BCB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StatusDao.h|.cpp 用户状态管理类</w:t>
      </w:r>
      <w:r w:rsidR="00663A44">
        <w:rPr>
          <w:rFonts w:ascii="宋体" w:cs="宋体" w:hint="eastAsia"/>
          <w:color w:val="000000"/>
          <w:sz w:val="18"/>
          <w:szCs w:val="18"/>
          <w:lang w:val="zh-CN"/>
        </w:rPr>
        <w:t>，记录到共享内存中(文件mmap)。</w:t>
      </w:r>
    </w:p>
    <w:p w:rsidR="00663A44" w:rsidRDefault="00663A44" w:rsidP="00772BCB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</w:p>
    <w:p w:rsidR="00650BD8" w:rsidRDefault="00650BD8" w:rsidP="00772BCB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</w:p>
    <w:p w:rsidR="00772BCB" w:rsidRDefault="00772BCB" w:rsidP="00772BCB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config命令：</w:t>
      </w:r>
    </w:p>
    <w:p w:rsidR="0040159D" w:rsidRPr="0040159D" w:rsidRDefault="0040159D" w:rsidP="0040159D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proofErr w:type="gramStart"/>
      <w:r w:rsidRPr="0040159D">
        <w:rPr>
          <w:rFonts w:ascii="宋体" w:cs="宋体"/>
          <w:color w:val="000000"/>
          <w:sz w:val="18"/>
          <w:szCs w:val="18"/>
        </w:rPr>
        <w:t>./</w:t>
      </w:r>
      <w:proofErr w:type="gramEnd"/>
      <w:r w:rsidRPr="0040159D">
        <w:rPr>
          <w:rFonts w:ascii="宋体" w:cs="宋体"/>
          <w:color w:val="000000"/>
          <w:sz w:val="18"/>
          <w:szCs w:val="18"/>
        </w:rPr>
        <w:t>configure --prefix=/</w:t>
      </w:r>
      <w:proofErr w:type="spellStart"/>
      <w:r w:rsidRPr="0040159D">
        <w:rPr>
          <w:rFonts w:ascii="宋体" w:cs="宋体"/>
          <w:color w:val="000000"/>
          <w:sz w:val="18"/>
          <w:szCs w:val="18"/>
        </w:rPr>
        <w:t>usr</w:t>
      </w:r>
      <w:proofErr w:type="spellEnd"/>
      <w:r w:rsidRPr="0040159D">
        <w:rPr>
          <w:rFonts w:ascii="宋体" w:cs="宋体"/>
          <w:color w:val="000000"/>
          <w:sz w:val="18"/>
          <w:szCs w:val="18"/>
        </w:rPr>
        <w:t>/local/</w:t>
      </w:r>
      <w:proofErr w:type="spellStart"/>
      <w:r w:rsidRPr="0040159D">
        <w:rPr>
          <w:rFonts w:ascii="宋体" w:cs="宋体"/>
          <w:color w:val="000000"/>
          <w:sz w:val="18"/>
          <w:szCs w:val="18"/>
        </w:rPr>
        <w:t>msgonline</w:t>
      </w:r>
      <w:proofErr w:type="spellEnd"/>
      <w:r w:rsidRPr="0040159D">
        <w:rPr>
          <w:rFonts w:ascii="宋体" w:cs="宋体"/>
          <w:color w:val="000000"/>
          <w:sz w:val="18"/>
          <w:szCs w:val="18"/>
        </w:rPr>
        <w:t xml:space="preserve"> --</w:t>
      </w:r>
      <w:proofErr w:type="spellStart"/>
      <w:r w:rsidRPr="0040159D">
        <w:rPr>
          <w:rFonts w:ascii="宋体" w:cs="宋体"/>
          <w:color w:val="000000"/>
          <w:sz w:val="18"/>
          <w:szCs w:val="18"/>
        </w:rPr>
        <w:t>sbin</w:t>
      </w:r>
      <w:proofErr w:type="spellEnd"/>
      <w:r w:rsidRPr="0040159D">
        <w:rPr>
          <w:rFonts w:ascii="宋体" w:cs="宋体"/>
          <w:color w:val="000000"/>
          <w:sz w:val="18"/>
          <w:szCs w:val="18"/>
        </w:rPr>
        <w:t>-path=</w:t>
      </w:r>
      <w:proofErr w:type="spellStart"/>
      <w:r w:rsidRPr="0040159D">
        <w:rPr>
          <w:rFonts w:ascii="宋体" w:cs="宋体"/>
          <w:color w:val="000000"/>
          <w:sz w:val="18"/>
          <w:szCs w:val="18"/>
        </w:rPr>
        <w:t>sbin</w:t>
      </w:r>
      <w:proofErr w:type="spellEnd"/>
      <w:r w:rsidRPr="0040159D">
        <w:rPr>
          <w:rFonts w:ascii="宋体" w:cs="宋体"/>
          <w:color w:val="000000"/>
          <w:sz w:val="18"/>
          <w:szCs w:val="18"/>
        </w:rPr>
        <w:t>/</w:t>
      </w:r>
      <w:proofErr w:type="spellStart"/>
      <w:r w:rsidRPr="0040159D">
        <w:rPr>
          <w:rFonts w:ascii="宋体" w:cs="宋体"/>
          <w:color w:val="000000"/>
          <w:sz w:val="18"/>
          <w:szCs w:val="18"/>
        </w:rPr>
        <w:t>msgonline</w:t>
      </w:r>
      <w:proofErr w:type="spellEnd"/>
      <w:r w:rsidRPr="0040159D">
        <w:rPr>
          <w:rFonts w:ascii="宋体" w:cs="宋体"/>
          <w:color w:val="000000"/>
          <w:sz w:val="18"/>
          <w:szCs w:val="18"/>
        </w:rPr>
        <w:t xml:space="preserve"> --</w:t>
      </w:r>
      <w:proofErr w:type="spellStart"/>
      <w:r w:rsidRPr="0040159D">
        <w:rPr>
          <w:rFonts w:ascii="宋体" w:cs="宋体"/>
          <w:color w:val="000000"/>
          <w:sz w:val="18"/>
          <w:szCs w:val="18"/>
        </w:rPr>
        <w:t>builddir</w:t>
      </w:r>
      <w:proofErr w:type="spellEnd"/>
      <w:r w:rsidRPr="0040159D">
        <w:rPr>
          <w:rFonts w:ascii="宋体" w:cs="宋体"/>
          <w:color w:val="000000"/>
          <w:sz w:val="18"/>
          <w:szCs w:val="18"/>
        </w:rPr>
        <w:t>=</w:t>
      </w:r>
      <w:proofErr w:type="spellStart"/>
      <w:r w:rsidRPr="0040159D">
        <w:rPr>
          <w:rFonts w:ascii="宋体" w:cs="宋体"/>
          <w:color w:val="000000"/>
          <w:sz w:val="18"/>
          <w:szCs w:val="18"/>
        </w:rPr>
        <w:t>msgonline-objs</w:t>
      </w:r>
      <w:proofErr w:type="spellEnd"/>
      <w:r w:rsidRPr="0040159D">
        <w:rPr>
          <w:rFonts w:ascii="宋体" w:cs="宋体"/>
          <w:color w:val="000000"/>
          <w:sz w:val="18"/>
          <w:szCs w:val="18"/>
        </w:rPr>
        <w:t xml:space="preserve"> \</w:t>
      </w:r>
    </w:p>
    <w:p w:rsidR="0040159D" w:rsidRPr="0040159D" w:rsidRDefault="0040159D" w:rsidP="0040159D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r w:rsidRPr="0040159D">
        <w:rPr>
          <w:rFonts w:ascii="宋体" w:cs="宋体"/>
          <w:color w:val="000000"/>
          <w:sz w:val="18"/>
          <w:szCs w:val="18"/>
        </w:rPr>
        <w:t xml:space="preserve">        --</w:t>
      </w:r>
      <w:proofErr w:type="spellStart"/>
      <w:r w:rsidRPr="0040159D">
        <w:rPr>
          <w:rFonts w:ascii="宋体" w:cs="宋体"/>
          <w:color w:val="000000"/>
          <w:sz w:val="18"/>
          <w:szCs w:val="18"/>
        </w:rPr>
        <w:t>conf</w:t>
      </w:r>
      <w:proofErr w:type="spellEnd"/>
      <w:r w:rsidRPr="0040159D">
        <w:rPr>
          <w:rFonts w:ascii="宋体" w:cs="宋体"/>
          <w:color w:val="000000"/>
          <w:sz w:val="18"/>
          <w:szCs w:val="18"/>
        </w:rPr>
        <w:t>-path=</w:t>
      </w:r>
      <w:proofErr w:type="spellStart"/>
      <w:r w:rsidRPr="0040159D">
        <w:rPr>
          <w:rFonts w:ascii="宋体" w:cs="宋体"/>
          <w:color w:val="000000"/>
          <w:sz w:val="18"/>
          <w:szCs w:val="18"/>
        </w:rPr>
        <w:t>conf</w:t>
      </w:r>
      <w:proofErr w:type="spellEnd"/>
      <w:r w:rsidRPr="0040159D">
        <w:rPr>
          <w:rFonts w:ascii="宋体" w:cs="宋体"/>
          <w:color w:val="000000"/>
          <w:sz w:val="18"/>
          <w:szCs w:val="18"/>
        </w:rPr>
        <w:t>/</w:t>
      </w:r>
      <w:proofErr w:type="spellStart"/>
      <w:r w:rsidRPr="0040159D">
        <w:rPr>
          <w:rFonts w:ascii="宋体" w:cs="宋体"/>
          <w:color w:val="000000"/>
          <w:sz w:val="18"/>
          <w:szCs w:val="18"/>
        </w:rPr>
        <w:t>msgonline.conf</w:t>
      </w:r>
      <w:proofErr w:type="spellEnd"/>
      <w:r w:rsidRPr="0040159D">
        <w:rPr>
          <w:rFonts w:ascii="宋体" w:cs="宋体"/>
          <w:color w:val="000000"/>
          <w:sz w:val="18"/>
          <w:szCs w:val="18"/>
        </w:rPr>
        <w:t xml:space="preserve"> --add-module=</w:t>
      </w:r>
      <w:proofErr w:type="spellStart"/>
      <w:r w:rsidRPr="0040159D">
        <w:rPr>
          <w:rFonts w:ascii="宋体" w:cs="宋体"/>
          <w:color w:val="000000"/>
          <w:sz w:val="18"/>
          <w:szCs w:val="18"/>
        </w:rPr>
        <w:t>src</w:t>
      </w:r>
      <w:proofErr w:type="spellEnd"/>
      <w:r w:rsidRPr="0040159D">
        <w:rPr>
          <w:rFonts w:ascii="宋体" w:cs="宋体"/>
          <w:color w:val="000000"/>
          <w:sz w:val="18"/>
          <w:szCs w:val="18"/>
        </w:rPr>
        <w:t>/</w:t>
      </w:r>
      <w:proofErr w:type="spellStart"/>
      <w:r w:rsidRPr="0040159D">
        <w:rPr>
          <w:rFonts w:ascii="宋体" w:cs="宋体"/>
          <w:color w:val="000000"/>
          <w:sz w:val="18"/>
          <w:szCs w:val="18"/>
        </w:rPr>
        <w:t>tcpserver</w:t>
      </w:r>
      <w:proofErr w:type="spellEnd"/>
      <w:r w:rsidRPr="0040159D">
        <w:rPr>
          <w:rFonts w:ascii="宋体" w:cs="宋体"/>
          <w:color w:val="000000"/>
          <w:sz w:val="18"/>
          <w:szCs w:val="18"/>
        </w:rPr>
        <w:t xml:space="preserve"> --mod-</w:t>
      </w:r>
      <w:proofErr w:type="spellStart"/>
      <w:r w:rsidRPr="0040159D">
        <w:rPr>
          <w:rFonts w:ascii="宋体" w:cs="宋体"/>
          <w:color w:val="000000"/>
          <w:sz w:val="18"/>
          <w:szCs w:val="18"/>
        </w:rPr>
        <w:t>config</w:t>
      </w:r>
      <w:proofErr w:type="spellEnd"/>
      <w:r w:rsidRPr="0040159D">
        <w:rPr>
          <w:rFonts w:ascii="宋体" w:cs="宋体"/>
          <w:color w:val="000000"/>
          <w:sz w:val="18"/>
          <w:szCs w:val="18"/>
        </w:rPr>
        <w:t>=</w:t>
      </w:r>
      <w:proofErr w:type="spellStart"/>
      <w:r w:rsidRPr="0040159D">
        <w:rPr>
          <w:rFonts w:ascii="宋体" w:cs="宋体"/>
          <w:color w:val="000000"/>
          <w:sz w:val="18"/>
          <w:szCs w:val="18"/>
        </w:rPr>
        <w:t>msgonline</w:t>
      </w:r>
      <w:proofErr w:type="spellEnd"/>
      <w:r w:rsidRPr="0040159D">
        <w:rPr>
          <w:rFonts w:ascii="宋体" w:cs="宋体"/>
          <w:color w:val="000000"/>
          <w:sz w:val="18"/>
          <w:szCs w:val="18"/>
        </w:rPr>
        <w:t>/</w:t>
      </w:r>
      <w:proofErr w:type="spellStart"/>
      <w:r w:rsidRPr="0040159D">
        <w:rPr>
          <w:rFonts w:ascii="宋体" w:cs="宋体"/>
          <w:color w:val="000000"/>
          <w:sz w:val="18"/>
          <w:szCs w:val="18"/>
        </w:rPr>
        <w:t>config-msgonline</w:t>
      </w:r>
      <w:proofErr w:type="spellEnd"/>
      <w:r w:rsidRPr="0040159D">
        <w:rPr>
          <w:rFonts w:ascii="宋体" w:cs="宋体"/>
          <w:color w:val="000000"/>
          <w:sz w:val="18"/>
          <w:szCs w:val="18"/>
        </w:rPr>
        <w:t xml:space="preserve"> \</w:t>
      </w:r>
    </w:p>
    <w:p w:rsidR="00C53187" w:rsidRDefault="0040159D" w:rsidP="0040159D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r w:rsidRPr="0040159D">
        <w:rPr>
          <w:rFonts w:ascii="宋体" w:cs="宋体"/>
          <w:color w:val="000000"/>
          <w:sz w:val="18"/>
          <w:szCs w:val="18"/>
        </w:rPr>
        <w:t xml:space="preserve">        --with-debug --without-</w:t>
      </w:r>
      <w:proofErr w:type="spellStart"/>
      <w:r w:rsidRPr="0040159D">
        <w:rPr>
          <w:rFonts w:ascii="宋体" w:cs="宋体"/>
          <w:color w:val="000000"/>
          <w:sz w:val="18"/>
          <w:szCs w:val="18"/>
        </w:rPr>
        <w:t>pcre</w:t>
      </w:r>
      <w:proofErr w:type="spellEnd"/>
      <w:r w:rsidRPr="0040159D">
        <w:rPr>
          <w:rFonts w:ascii="宋体" w:cs="宋体"/>
          <w:color w:val="000000"/>
          <w:sz w:val="18"/>
          <w:szCs w:val="18"/>
        </w:rPr>
        <w:t xml:space="preserve"> --without-http</w:t>
      </w:r>
      <w:r w:rsidRPr="0040159D">
        <w:rPr>
          <w:rFonts w:ascii="宋体" w:cs="宋体" w:hint="eastAsia"/>
          <w:color w:val="000000"/>
          <w:sz w:val="18"/>
          <w:szCs w:val="18"/>
        </w:rPr>
        <w:t xml:space="preserve"> </w:t>
      </w:r>
    </w:p>
    <w:p w:rsidR="00772BCB" w:rsidRDefault="00772BCB" w:rsidP="00772BCB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</w:p>
    <w:p w:rsidR="00772BCB" w:rsidRDefault="00772BCB" w:rsidP="00772BCB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>编译：</w:t>
      </w:r>
    </w:p>
    <w:p w:rsidR="00772BCB" w:rsidRDefault="00772BCB" w:rsidP="00772BCB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proofErr w:type="gramStart"/>
      <w:r>
        <w:rPr>
          <w:rFonts w:ascii="宋体" w:cs="宋体" w:hint="eastAsia"/>
          <w:color w:val="000000"/>
          <w:sz w:val="18"/>
          <w:szCs w:val="18"/>
        </w:rPr>
        <w:t>make</w:t>
      </w:r>
      <w:proofErr w:type="gramEnd"/>
      <w:r>
        <w:rPr>
          <w:rFonts w:ascii="宋体" w:cs="宋体" w:hint="eastAsia"/>
          <w:color w:val="000000"/>
          <w:sz w:val="18"/>
          <w:szCs w:val="18"/>
        </w:rPr>
        <w:t xml:space="preserve"> </w:t>
      </w:r>
      <w:r>
        <w:rPr>
          <w:rFonts w:ascii="宋体" w:cs="宋体"/>
          <w:color w:val="000000"/>
          <w:sz w:val="18"/>
          <w:szCs w:val="18"/>
        </w:rPr>
        <w:t>–</w:t>
      </w:r>
      <w:r>
        <w:rPr>
          <w:rFonts w:ascii="宋体" w:cs="宋体" w:hint="eastAsia"/>
          <w:color w:val="000000"/>
          <w:sz w:val="18"/>
          <w:szCs w:val="18"/>
        </w:rPr>
        <w:t xml:space="preserve">f </w:t>
      </w:r>
      <w:proofErr w:type="spellStart"/>
      <w:r w:rsidR="009B6F90">
        <w:rPr>
          <w:rFonts w:ascii="宋体" w:cs="宋体"/>
          <w:color w:val="000000"/>
          <w:sz w:val="18"/>
          <w:szCs w:val="18"/>
        </w:rPr>
        <w:t>msgonline</w:t>
      </w:r>
      <w:r w:rsidRPr="00CE45E0">
        <w:rPr>
          <w:rFonts w:ascii="宋体" w:cs="宋体"/>
          <w:color w:val="000000"/>
          <w:sz w:val="18"/>
          <w:szCs w:val="18"/>
        </w:rPr>
        <w:t>-objs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Makefile</w:t>
      </w:r>
      <w:proofErr w:type="spellEnd"/>
    </w:p>
    <w:p w:rsidR="00772BCB" w:rsidRDefault="00772BCB" w:rsidP="00772BCB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>编译完成后，</w:t>
      </w:r>
      <w:proofErr w:type="spellStart"/>
      <w:r w:rsidR="00521FA6">
        <w:rPr>
          <w:rFonts w:ascii="宋体" w:cs="宋体"/>
          <w:color w:val="000000"/>
          <w:sz w:val="18"/>
          <w:szCs w:val="18"/>
        </w:rPr>
        <w:t>msgonline</w:t>
      </w:r>
      <w:r w:rsidRPr="00CE45E0">
        <w:rPr>
          <w:rFonts w:ascii="宋体" w:cs="宋体"/>
          <w:color w:val="000000"/>
          <w:sz w:val="18"/>
          <w:szCs w:val="18"/>
        </w:rPr>
        <w:t>-objs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目录下会生成一个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nginx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程序。</w:t>
      </w:r>
    </w:p>
    <w:p w:rsidR="00772BCB" w:rsidRDefault="00772BCB" w:rsidP="00772BCB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</w:p>
    <w:p w:rsidR="00772BCB" w:rsidRDefault="00772BCB" w:rsidP="00772BCB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>运行：</w:t>
      </w:r>
    </w:p>
    <w:p w:rsidR="00772BCB" w:rsidRDefault="00772BCB" w:rsidP="00772BCB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</w:p>
    <w:p w:rsidR="00772BCB" w:rsidRDefault="00772BCB" w:rsidP="00772BCB">
      <w:pPr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>可以直接运行编译目录下的程序：</w:t>
      </w:r>
    </w:p>
    <w:p w:rsidR="00772BCB" w:rsidRDefault="00B04344" w:rsidP="00772BCB">
      <w:pPr>
        <w:rPr>
          <w:rFonts w:ascii="宋体" w:cs="宋体"/>
          <w:color w:val="000000"/>
          <w:sz w:val="18"/>
          <w:szCs w:val="18"/>
        </w:rPr>
      </w:pPr>
      <w:proofErr w:type="spellStart"/>
      <w:r>
        <w:rPr>
          <w:rFonts w:ascii="宋体" w:cs="宋体"/>
          <w:color w:val="000000"/>
          <w:sz w:val="18"/>
          <w:szCs w:val="18"/>
        </w:rPr>
        <w:lastRenderedPageBreak/>
        <w:t>msgonline</w:t>
      </w:r>
      <w:r w:rsidR="00772BCB" w:rsidRPr="00CE45E0">
        <w:rPr>
          <w:rFonts w:ascii="宋体" w:cs="宋体"/>
          <w:color w:val="000000"/>
          <w:sz w:val="18"/>
          <w:szCs w:val="18"/>
        </w:rPr>
        <w:t>-objs</w:t>
      </w:r>
      <w:proofErr w:type="spellEnd"/>
      <w:r w:rsidR="00772BCB"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 w:rsidR="00772BCB">
        <w:rPr>
          <w:rFonts w:ascii="宋体" w:cs="宋体" w:hint="eastAsia"/>
          <w:color w:val="000000"/>
          <w:sz w:val="18"/>
          <w:szCs w:val="18"/>
        </w:rPr>
        <w:t>nginx</w:t>
      </w:r>
      <w:proofErr w:type="spellEnd"/>
      <w:r w:rsidR="00772BCB">
        <w:rPr>
          <w:rFonts w:ascii="宋体" w:cs="宋体" w:hint="eastAsia"/>
          <w:color w:val="000000"/>
          <w:sz w:val="18"/>
          <w:szCs w:val="18"/>
        </w:rPr>
        <w:t xml:space="preserve"> </w:t>
      </w:r>
      <w:r w:rsidR="00772BCB">
        <w:rPr>
          <w:rFonts w:ascii="宋体" w:cs="宋体"/>
          <w:color w:val="000000"/>
          <w:sz w:val="18"/>
          <w:szCs w:val="18"/>
        </w:rPr>
        <w:t>–</w:t>
      </w:r>
      <w:r w:rsidR="00772BCB">
        <w:rPr>
          <w:rFonts w:ascii="宋体" w:cs="宋体" w:hint="eastAsia"/>
          <w:color w:val="000000"/>
          <w:sz w:val="18"/>
          <w:szCs w:val="18"/>
        </w:rPr>
        <w:t>t 测试配置文件。#也可用于查看当前使用的是哪个配置文件。</w:t>
      </w:r>
    </w:p>
    <w:p w:rsidR="00772BCB" w:rsidRDefault="00B04344" w:rsidP="00772BCB">
      <w:pPr>
        <w:rPr>
          <w:rFonts w:ascii="宋体" w:cs="宋体"/>
          <w:color w:val="000000"/>
          <w:sz w:val="18"/>
          <w:szCs w:val="18"/>
        </w:rPr>
      </w:pPr>
      <w:proofErr w:type="spellStart"/>
      <w:r>
        <w:rPr>
          <w:rFonts w:ascii="宋体" w:cs="宋体"/>
          <w:color w:val="000000"/>
          <w:sz w:val="18"/>
          <w:szCs w:val="18"/>
        </w:rPr>
        <w:t>msgonline</w:t>
      </w:r>
      <w:r w:rsidR="00772BCB" w:rsidRPr="00CE45E0">
        <w:rPr>
          <w:rFonts w:ascii="宋体" w:cs="宋体"/>
          <w:color w:val="000000"/>
          <w:sz w:val="18"/>
          <w:szCs w:val="18"/>
        </w:rPr>
        <w:t>-objs</w:t>
      </w:r>
      <w:proofErr w:type="spellEnd"/>
      <w:r w:rsidR="00772BCB"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 w:rsidR="00772BCB">
        <w:rPr>
          <w:rFonts w:ascii="宋体" w:cs="宋体" w:hint="eastAsia"/>
          <w:color w:val="000000"/>
          <w:sz w:val="18"/>
          <w:szCs w:val="18"/>
        </w:rPr>
        <w:t>nginx</w:t>
      </w:r>
      <w:proofErr w:type="spellEnd"/>
      <w:r w:rsidR="00772BCB">
        <w:rPr>
          <w:rFonts w:ascii="宋体" w:cs="宋体" w:hint="eastAsia"/>
          <w:color w:val="000000"/>
          <w:sz w:val="18"/>
          <w:szCs w:val="18"/>
        </w:rPr>
        <w:t xml:space="preserve">  运行。</w:t>
      </w:r>
    </w:p>
    <w:p w:rsidR="00772BCB" w:rsidRDefault="00772BCB" w:rsidP="00772BCB">
      <w:pPr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 xml:space="preserve">或者 </w:t>
      </w:r>
    </w:p>
    <w:p w:rsidR="00772BCB" w:rsidRDefault="00772BCB" w:rsidP="00772BCB">
      <w:pPr>
        <w:rPr>
          <w:rFonts w:ascii="宋体" w:cs="宋体"/>
          <w:color w:val="000000"/>
          <w:sz w:val="18"/>
          <w:szCs w:val="18"/>
        </w:rPr>
      </w:pPr>
      <w:proofErr w:type="spellStart"/>
      <w:proofErr w:type="gramStart"/>
      <w:r>
        <w:rPr>
          <w:rFonts w:ascii="宋体" w:cs="宋体" w:hint="eastAsia"/>
          <w:color w:val="000000"/>
          <w:sz w:val="18"/>
          <w:szCs w:val="18"/>
        </w:rPr>
        <w:t>cp</w:t>
      </w:r>
      <w:proofErr w:type="spellEnd"/>
      <w:proofErr w:type="gramEnd"/>
      <w:r>
        <w:rPr>
          <w:rFonts w:ascii="宋体" w:cs="宋体" w:hint="eastAsia"/>
          <w:color w:val="000000"/>
          <w:sz w:val="18"/>
          <w:szCs w:val="18"/>
        </w:rPr>
        <w:t xml:space="preserve"> </w:t>
      </w:r>
      <w:proofErr w:type="spellStart"/>
      <w:r w:rsidR="00DC55C7">
        <w:rPr>
          <w:rFonts w:ascii="宋体" w:cs="宋体"/>
          <w:color w:val="000000"/>
          <w:sz w:val="18"/>
          <w:szCs w:val="18"/>
        </w:rPr>
        <w:t>msgonline</w:t>
      </w:r>
      <w:r w:rsidRPr="00CE45E0">
        <w:rPr>
          <w:rFonts w:ascii="宋体" w:cs="宋体"/>
          <w:color w:val="000000"/>
          <w:sz w:val="18"/>
          <w:szCs w:val="18"/>
        </w:rPr>
        <w:t>-objs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nginx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 xml:space="preserve"> 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usr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/local/</w:t>
      </w:r>
      <w:proofErr w:type="spellStart"/>
      <w:r w:rsidR="00DC55C7">
        <w:rPr>
          <w:rFonts w:ascii="宋体" w:cs="宋体"/>
          <w:color w:val="000000"/>
          <w:sz w:val="18"/>
          <w:szCs w:val="18"/>
        </w:rPr>
        <w:t>msgonline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sbin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 w:rsidR="00DC55C7">
        <w:rPr>
          <w:rFonts w:ascii="宋体" w:cs="宋体"/>
          <w:color w:val="000000"/>
          <w:sz w:val="18"/>
          <w:szCs w:val="18"/>
        </w:rPr>
        <w:t>msgonlin</w:t>
      </w:r>
      <w:r w:rsidR="00DC55C7">
        <w:rPr>
          <w:rFonts w:ascii="宋体" w:cs="宋体" w:hint="eastAsia"/>
          <w:color w:val="000000"/>
          <w:sz w:val="18"/>
          <w:szCs w:val="18"/>
        </w:rPr>
        <w:t>e</w:t>
      </w:r>
      <w:proofErr w:type="spellEnd"/>
    </w:p>
    <w:p w:rsidR="00772BCB" w:rsidRDefault="00772BCB" w:rsidP="00772BCB">
      <w:r>
        <w:rPr>
          <w:rFonts w:hint="eastAsia"/>
        </w:rPr>
        <w:t>然后执行：</w:t>
      </w:r>
    </w:p>
    <w:p w:rsidR="00772BCB" w:rsidRDefault="00772BCB" w:rsidP="00772BCB">
      <w:pPr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usr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/local/</w:t>
      </w:r>
      <w:proofErr w:type="spellStart"/>
      <w:r w:rsidR="0028391D">
        <w:rPr>
          <w:rFonts w:ascii="宋体" w:cs="宋体"/>
          <w:color w:val="000000"/>
          <w:sz w:val="18"/>
          <w:szCs w:val="18"/>
        </w:rPr>
        <w:t>msgonline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sbin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/</w:t>
      </w:r>
      <w:proofErr w:type="spellStart"/>
      <w:r w:rsidR="0028391D">
        <w:rPr>
          <w:rFonts w:ascii="宋体" w:cs="宋体"/>
          <w:color w:val="000000"/>
          <w:sz w:val="18"/>
          <w:szCs w:val="18"/>
        </w:rPr>
        <w:t>msgonline</w:t>
      </w:r>
      <w:proofErr w:type="spellEnd"/>
    </w:p>
    <w:p w:rsidR="00772BCB" w:rsidRDefault="00772BCB" w:rsidP="00772BCB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</w:p>
    <w:p w:rsidR="00166A72" w:rsidRDefault="00166A72" w:rsidP="00772BCB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>配置：</w:t>
      </w:r>
    </w:p>
    <w:p w:rsidR="00166A72" w:rsidRDefault="00166A72" w:rsidP="00166A72">
      <w:pPr>
        <w:rPr>
          <w:rFonts w:ascii="宋体" w:cs="宋体"/>
          <w:color w:val="000000"/>
          <w:sz w:val="18"/>
          <w:szCs w:val="18"/>
        </w:rPr>
      </w:pPr>
      <w:proofErr w:type="spellStart"/>
      <w:r>
        <w:rPr>
          <w:rFonts w:ascii="宋体" w:cs="宋体" w:hint="eastAsia"/>
          <w:color w:val="000000"/>
          <w:sz w:val="18"/>
          <w:szCs w:val="18"/>
        </w:rPr>
        <w:t>msgonline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有两个配置文件，一个是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nginx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的配置文件：</w:t>
      </w:r>
    </w:p>
    <w:p w:rsidR="00166A72" w:rsidRDefault="00166A72" w:rsidP="00166A72">
      <w:pPr>
        <w:rPr>
          <w:rFonts w:ascii="宋体" w:cs="宋体"/>
          <w:color w:val="000000"/>
          <w:sz w:val="18"/>
          <w:szCs w:val="18"/>
        </w:rPr>
      </w:pPr>
      <w:r w:rsidRPr="00166A72">
        <w:rPr>
          <w:rFonts w:ascii="宋体" w:cs="宋体"/>
          <w:color w:val="000000"/>
          <w:sz w:val="18"/>
          <w:szCs w:val="18"/>
        </w:rPr>
        <w:t>/</w:t>
      </w:r>
      <w:proofErr w:type="spellStart"/>
      <w:r w:rsidRPr="00166A72">
        <w:rPr>
          <w:rFonts w:ascii="宋体" w:cs="宋体"/>
          <w:color w:val="000000"/>
          <w:sz w:val="18"/>
          <w:szCs w:val="18"/>
        </w:rPr>
        <w:t>usr</w:t>
      </w:r>
      <w:proofErr w:type="spellEnd"/>
      <w:r w:rsidRPr="00166A72">
        <w:rPr>
          <w:rFonts w:ascii="宋体" w:cs="宋体"/>
          <w:color w:val="000000"/>
          <w:sz w:val="18"/>
          <w:szCs w:val="18"/>
        </w:rPr>
        <w:t>/local/</w:t>
      </w:r>
      <w:proofErr w:type="spellStart"/>
      <w:r w:rsidRPr="00166A72">
        <w:rPr>
          <w:rFonts w:ascii="宋体" w:cs="宋体"/>
          <w:color w:val="000000"/>
          <w:sz w:val="18"/>
          <w:szCs w:val="18"/>
        </w:rPr>
        <w:t>msgonline</w:t>
      </w:r>
      <w:proofErr w:type="spellEnd"/>
      <w:r w:rsidRPr="00166A72">
        <w:rPr>
          <w:rFonts w:ascii="宋体" w:cs="宋体"/>
          <w:color w:val="000000"/>
          <w:sz w:val="18"/>
          <w:szCs w:val="18"/>
        </w:rPr>
        <w:t>/</w:t>
      </w:r>
      <w:proofErr w:type="spellStart"/>
      <w:r w:rsidRPr="00166A72">
        <w:rPr>
          <w:rFonts w:ascii="宋体" w:cs="宋体"/>
          <w:color w:val="000000"/>
          <w:sz w:val="18"/>
          <w:szCs w:val="18"/>
        </w:rPr>
        <w:t>conf</w:t>
      </w:r>
      <w:proofErr w:type="spellEnd"/>
      <w:r w:rsidRPr="00166A72">
        <w:rPr>
          <w:rFonts w:ascii="宋体" w:cs="宋体"/>
          <w:color w:val="000000"/>
          <w:sz w:val="18"/>
          <w:szCs w:val="18"/>
        </w:rPr>
        <w:t>/</w:t>
      </w:r>
      <w:proofErr w:type="spellStart"/>
      <w:r w:rsidRPr="00166A72">
        <w:rPr>
          <w:rFonts w:ascii="宋体" w:cs="宋体"/>
          <w:color w:val="000000"/>
          <w:sz w:val="18"/>
          <w:szCs w:val="18"/>
        </w:rPr>
        <w:t>msgonline.conf</w:t>
      </w:r>
      <w:proofErr w:type="spellEnd"/>
    </w:p>
    <w:p w:rsidR="00166A72" w:rsidRDefault="00166A72" w:rsidP="00166A72">
      <w:pPr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>另外一个是应用自己相关的配置:</w:t>
      </w:r>
    </w:p>
    <w:p w:rsidR="00166A72" w:rsidRDefault="00166A72" w:rsidP="00166A72">
      <w:pPr>
        <w:rPr>
          <w:rFonts w:ascii="宋体" w:cs="宋体"/>
          <w:color w:val="000000"/>
          <w:sz w:val="18"/>
          <w:szCs w:val="18"/>
        </w:rPr>
      </w:pPr>
      <w:r w:rsidRPr="00166A72">
        <w:rPr>
          <w:rFonts w:ascii="宋体" w:cs="宋体"/>
          <w:color w:val="000000"/>
          <w:sz w:val="18"/>
          <w:szCs w:val="18"/>
        </w:rPr>
        <w:t>/</w:t>
      </w:r>
      <w:proofErr w:type="spellStart"/>
      <w:r w:rsidRPr="00166A72">
        <w:rPr>
          <w:rFonts w:ascii="宋体" w:cs="宋体"/>
          <w:color w:val="000000"/>
          <w:sz w:val="18"/>
          <w:szCs w:val="18"/>
        </w:rPr>
        <w:t>usr</w:t>
      </w:r>
      <w:proofErr w:type="spellEnd"/>
      <w:r w:rsidRPr="00166A72">
        <w:rPr>
          <w:rFonts w:ascii="宋体" w:cs="宋体"/>
          <w:color w:val="000000"/>
          <w:sz w:val="18"/>
          <w:szCs w:val="18"/>
        </w:rPr>
        <w:t>/local/</w:t>
      </w:r>
      <w:proofErr w:type="spellStart"/>
      <w:r w:rsidRPr="00166A72">
        <w:rPr>
          <w:rFonts w:ascii="宋体" w:cs="宋体"/>
          <w:color w:val="000000"/>
          <w:sz w:val="18"/>
          <w:szCs w:val="18"/>
        </w:rPr>
        <w:t>msgonline</w:t>
      </w:r>
      <w:proofErr w:type="spellEnd"/>
      <w:r w:rsidRPr="00166A72">
        <w:rPr>
          <w:rFonts w:ascii="宋体" w:cs="宋体"/>
          <w:color w:val="000000"/>
          <w:sz w:val="18"/>
          <w:szCs w:val="18"/>
        </w:rPr>
        <w:t>/</w:t>
      </w:r>
      <w:proofErr w:type="spellStart"/>
      <w:r w:rsidRPr="00166A72">
        <w:rPr>
          <w:rFonts w:ascii="宋体" w:cs="宋体"/>
          <w:color w:val="000000"/>
          <w:sz w:val="18"/>
          <w:szCs w:val="18"/>
        </w:rPr>
        <w:t>conf</w:t>
      </w:r>
      <w:proofErr w:type="spellEnd"/>
      <w:r w:rsidRPr="00166A72">
        <w:rPr>
          <w:rFonts w:ascii="宋体" w:cs="宋体"/>
          <w:color w:val="000000"/>
          <w:sz w:val="18"/>
          <w:szCs w:val="18"/>
        </w:rPr>
        <w:t>/msgonlinecfg.ini</w:t>
      </w:r>
    </w:p>
    <w:p w:rsidR="00025F91" w:rsidRPr="00C815AA" w:rsidRDefault="00025F91" w:rsidP="00025F91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B050"/>
          <w:sz w:val="18"/>
          <w:szCs w:val="18"/>
        </w:rPr>
      </w:pPr>
      <w:proofErr w:type="spellStart"/>
      <w:r w:rsidRPr="00C815AA">
        <w:rPr>
          <w:rFonts w:ascii="宋体" w:cs="宋体"/>
          <w:color w:val="00B050"/>
          <w:sz w:val="18"/>
          <w:szCs w:val="18"/>
        </w:rPr>
        <w:t>save_dir</w:t>
      </w:r>
      <w:proofErr w:type="spellEnd"/>
      <w:r w:rsidRPr="00C815AA">
        <w:rPr>
          <w:rFonts w:ascii="宋体" w:cs="宋体"/>
          <w:color w:val="00B050"/>
          <w:sz w:val="18"/>
          <w:szCs w:val="18"/>
        </w:rPr>
        <w:t>=/data/</w:t>
      </w:r>
      <w:proofErr w:type="spellStart"/>
      <w:r w:rsidRPr="00C815AA">
        <w:rPr>
          <w:rFonts w:ascii="宋体" w:cs="宋体"/>
          <w:color w:val="00B050"/>
          <w:sz w:val="18"/>
          <w:szCs w:val="18"/>
        </w:rPr>
        <w:t>msgonline</w:t>
      </w:r>
      <w:proofErr w:type="spellEnd"/>
      <w:r w:rsidRPr="00C815AA">
        <w:rPr>
          <w:rFonts w:ascii="宋体" w:cs="宋体" w:hint="eastAsia"/>
          <w:color w:val="00B050"/>
          <w:sz w:val="18"/>
          <w:szCs w:val="18"/>
        </w:rPr>
        <w:t xml:space="preserve">  #共享的文件保存位置。</w:t>
      </w:r>
    </w:p>
    <w:p w:rsidR="00025F91" w:rsidRPr="00C815AA" w:rsidRDefault="00025F91" w:rsidP="00025F91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B050"/>
          <w:sz w:val="18"/>
          <w:szCs w:val="18"/>
        </w:rPr>
      </w:pPr>
      <w:proofErr w:type="spellStart"/>
      <w:r w:rsidRPr="00C815AA">
        <w:rPr>
          <w:rFonts w:ascii="宋体" w:cs="宋体"/>
          <w:color w:val="00B050"/>
          <w:sz w:val="18"/>
          <w:szCs w:val="18"/>
        </w:rPr>
        <w:t>save_interval</w:t>
      </w:r>
      <w:proofErr w:type="spellEnd"/>
      <w:r w:rsidRPr="00C815AA">
        <w:rPr>
          <w:rFonts w:ascii="宋体" w:cs="宋体"/>
          <w:color w:val="00B050"/>
          <w:sz w:val="18"/>
          <w:szCs w:val="18"/>
        </w:rPr>
        <w:t>=60</w:t>
      </w:r>
      <w:r w:rsidRPr="00C815AA">
        <w:rPr>
          <w:rFonts w:ascii="宋体" w:cs="宋体" w:hint="eastAsia"/>
          <w:color w:val="00B050"/>
          <w:sz w:val="18"/>
          <w:szCs w:val="18"/>
        </w:rPr>
        <w:t xml:space="preserve">    #保存间隔。</w:t>
      </w:r>
    </w:p>
    <w:p w:rsidR="00025F91" w:rsidRPr="00C815AA" w:rsidRDefault="00025F91" w:rsidP="00025F91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B050"/>
          <w:sz w:val="18"/>
          <w:szCs w:val="18"/>
        </w:rPr>
      </w:pPr>
      <w:proofErr w:type="spellStart"/>
      <w:r w:rsidRPr="00C815AA">
        <w:rPr>
          <w:rFonts w:ascii="宋体" w:cs="宋体"/>
          <w:color w:val="00B050"/>
          <w:sz w:val="18"/>
          <w:szCs w:val="18"/>
        </w:rPr>
        <w:t>ios_expiretime</w:t>
      </w:r>
      <w:proofErr w:type="spellEnd"/>
      <w:r w:rsidRPr="00C815AA">
        <w:rPr>
          <w:rFonts w:ascii="宋体" w:cs="宋体"/>
          <w:color w:val="00B050"/>
          <w:sz w:val="18"/>
          <w:szCs w:val="18"/>
        </w:rPr>
        <w:t>=300</w:t>
      </w:r>
      <w:r w:rsidRPr="00C815AA">
        <w:rPr>
          <w:rFonts w:ascii="宋体" w:cs="宋体" w:hint="eastAsia"/>
          <w:color w:val="00B050"/>
          <w:sz w:val="18"/>
          <w:szCs w:val="18"/>
        </w:rPr>
        <w:t xml:space="preserve">  #</w:t>
      </w:r>
      <w:proofErr w:type="spellStart"/>
      <w:r w:rsidRPr="00C815AA">
        <w:rPr>
          <w:rFonts w:ascii="宋体" w:cs="宋体" w:hint="eastAsia"/>
          <w:color w:val="00B050"/>
          <w:sz w:val="18"/>
          <w:szCs w:val="18"/>
        </w:rPr>
        <w:t>ios</w:t>
      </w:r>
      <w:proofErr w:type="spellEnd"/>
      <w:r w:rsidRPr="00C815AA">
        <w:rPr>
          <w:rFonts w:ascii="宋体" w:cs="宋体" w:hint="eastAsia"/>
          <w:color w:val="00B050"/>
          <w:sz w:val="18"/>
          <w:szCs w:val="18"/>
        </w:rPr>
        <w:t xml:space="preserve"> 登录过期时间。</w:t>
      </w:r>
    </w:p>
    <w:p w:rsidR="00166A72" w:rsidRPr="00C815AA" w:rsidRDefault="00025F91" w:rsidP="00025F91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B050"/>
          <w:sz w:val="18"/>
          <w:szCs w:val="18"/>
        </w:rPr>
      </w:pPr>
      <w:proofErr w:type="spellStart"/>
      <w:r w:rsidRPr="00C815AA">
        <w:rPr>
          <w:rFonts w:ascii="宋体" w:cs="宋体"/>
          <w:color w:val="00B050"/>
          <w:sz w:val="18"/>
          <w:szCs w:val="18"/>
        </w:rPr>
        <w:t>svr_expiretime</w:t>
      </w:r>
      <w:proofErr w:type="spellEnd"/>
      <w:r w:rsidRPr="00C815AA">
        <w:rPr>
          <w:rFonts w:ascii="宋体" w:cs="宋体"/>
          <w:color w:val="00B050"/>
          <w:sz w:val="18"/>
          <w:szCs w:val="18"/>
        </w:rPr>
        <w:t>=3600</w:t>
      </w:r>
      <w:r w:rsidRPr="00C815AA">
        <w:rPr>
          <w:rFonts w:ascii="宋体" w:cs="宋体" w:hint="eastAsia"/>
          <w:color w:val="00B050"/>
          <w:sz w:val="18"/>
          <w:szCs w:val="18"/>
        </w:rPr>
        <w:t xml:space="preserve"> #服务器没心跳后的过期时间(过期即认为服务器已经死亡)</w:t>
      </w:r>
    </w:p>
    <w:p w:rsidR="00025F91" w:rsidRPr="00C815AA" w:rsidRDefault="005E690A" w:rsidP="00025F91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B050"/>
          <w:sz w:val="18"/>
          <w:szCs w:val="18"/>
        </w:rPr>
      </w:pPr>
      <w:r w:rsidRPr="00C815AA">
        <w:rPr>
          <w:rFonts w:ascii="宋体" w:cs="宋体" w:hint="eastAsia"/>
          <w:color w:val="00B050"/>
          <w:sz w:val="18"/>
          <w:szCs w:val="18"/>
        </w:rPr>
        <w:t>其它配置请见代码：online_impl.cpp:</w:t>
      </w:r>
      <w:r w:rsidR="00CD35A4" w:rsidRPr="00C815AA">
        <w:rPr>
          <w:rFonts w:ascii="宋体" w:cs="宋体" w:hint="eastAsia"/>
          <w:color w:val="00B050"/>
          <w:sz w:val="18"/>
          <w:szCs w:val="18"/>
        </w:rPr>
        <w:t>:</w:t>
      </w:r>
      <w:r w:rsidRPr="00C815AA">
        <w:rPr>
          <w:color w:val="00B050"/>
        </w:rPr>
        <w:t xml:space="preserve"> </w:t>
      </w:r>
      <w:proofErr w:type="spellStart"/>
      <w:r w:rsidRPr="00C815AA">
        <w:rPr>
          <w:rFonts w:ascii="宋体" w:cs="宋体"/>
          <w:color w:val="00B050"/>
          <w:sz w:val="18"/>
          <w:szCs w:val="18"/>
        </w:rPr>
        <w:t>online_cfg_init</w:t>
      </w:r>
      <w:proofErr w:type="spellEnd"/>
      <w:r w:rsidR="00CD35A4" w:rsidRPr="00C815AA">
        <w:rPr>
          <w:rFonts w:ascii="宋体" w:cs="宋体" w:hint="eastAsia"/>
          <w:color w:val="00B050"/>
          <w:sz w:val="18"/>
          <w:szCs w:val="18"/>
        </w:rPr>
        <w:t>方法。</w:t>
      </w:r>
    </w:p>
    <w:p w:rsidR="00025F91" w:rsidRPr="00166A72" w:rsidRDefault="00025F91" w:rsidP="00025F91">
      <w:pPr>
        <w:autoSpaceDE w:val="0"/>
        <w:autoSpaceDN w:val="0"/>
        <w:spacing w:line="240" w:lineRule="auto"/>
        <w:jc w:val="left"/>
        <w:textAlignment w:val="auto"/>
        <w:rPr>
          <w:rFonts w:ascii="宋体" w:cs="宋体"/>
          <w:color w:val="000000"/>
          <w:sz w:val="18"/>
          <w:szCs w:val="18"/>
        </w:rPr>
      </w:pPr>
    </w:p>
    <w:p w:rsidR="00772BCB" w:rsidRPr="00556C28" w:rsidRDefault="00772BCB" w:rsidP="00772BCB">
      <w:pPr>
        <w:rPr>
          <w:rFonts w:ascii="宋体" w:cs="宋体"/>
          <w:color w:val="000000"/>
          <w:sz w:val="18"/>
          <w:szCs w:val="18"/>
        </w:rPr>
      </w:pPr>
      <w:r>
        <w:rPr>
          <w:rFonts w:hint="eastAsia"/>
        </w:rPr>
        <w:t>日志文件在</w:t>
      </w:r>
      <w:r w:rsidRPr="00166A72">
        <w:rPr>
          <w:rFonts w:ascii="宋体" w:cs="宋体"/>
          <w:color w:val="000000"/>
          <w:sz w:val="18"/>
          <w:szCs w:val="18"/>
        </w:rPr>
        <w:t>/data/</w:t>
      </w:r>
      <w:proofErr w:type="spellStart"/>
      <w:r w:rsidR="002C2CD6">
        <w:rPr>
          <w:rFonts w:ascii="宋体" w:cs="宋体"/>
          <w:color w:val="000000"/>
          <w:sz w:val="18"/>
          <w:szCs w:val="18"/>
        </w:rPr>
        <w:t>msgonline</w:t>
      </w:r>
      <w:proofErr w:type="spellEnd"/>
      <w:r>
        <w:rPr>
          <w:rFonts w:ascii="宋体" w:cs="宋体" w:hint="eastAsia"/>
          <w:color w:val="000000"/>
          <w:sz w:val="18"/>
          <w:szCs w:val="18"/>
          <w:lang w:val="zh-CN"/>
        </w:rPr>
        <w:t>目录下</w:t>
      </w:r>
    </w:p>
    <w:p w:rsidR="00E5640B" w:rsidRPr="00556C28" w:rsidRDefault="00E5640B" w:rsidP="00772BCB">
      <w:pPr>
        <w:rPr>
          <w:rFonts w:ascii="宋体" w:cs="宋体"/>
          <w:color w:val="000000"/>
          <w:sz w:val="18"/>
          <w:szCs w:val="18"/>
        </w:rPr>
      </w:pPr>
    </w:p>
    <w:p w:rsidR="00E5640B" w:rsidRPr="00556C28" w:rsidRDefault="00CE0FE1" w:rsidP="00772BCB">
      <w:pPr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依赖项</w:t>
      </w:r>
      <w:r w:rsidRPr="00556C28">
        <w:rPr>
          <w:rFonts w:ascii="宋体" w:cs="宋体" w:hint="eastAsia"/>
          <w:color w:val="000000"/>
          <w:sz w:val="18"/>
          <w:szCs w:val="18"/>
        </w:rPr>
        <w:t>：</w:t>
      </w:r>
    </w:p>
    <w:p w:rsidR="00CE0FE1" w:rsidRPr="00556C28" w:rsidRDefault="00CE0FE1" w:rsidP="00772BCB">
      <w:pPr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以上几个项目都依赖于</w:t>
      </w:r>
      <w:r w:rsidRPr="00556C28">
        <w:rPr>
          <w:rFonts w:ascii="宋体" w:cs="宋体" w:hint="eastAsia"/>
          <w:color w:val="000000"/>
          <w:sz w:val="18"/>
          <w:szCs w:val="18"/>
        </w:rPr>
        <w:t>：</w:t>
      </w:r>
      <w:r w:rsidRPr="00556C28">
        <w:rPr>
          <w:rFonts w:ascii="宋体" w:cs="宋体"/>
          <w:color w:val="000000"/>
          <w:sz w:val="18"/>
          <w:szCs w:val="18"/>
        </w:rPr>
        <w:t>/home/lxj/work/Thumbs/thumbpub/BaseLib</w:t>
      </w:r>
    </w:p>
    <w:p w:rsidR="00CE0FE1" w:rsidRPr="00556C28" w:rsidRDefault="00CE0FE1" w:rsidP="00772BCB">
      <w:pPr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到该目录后</w:t>
      </w:r>
      <w:r w:rsidRPr="00556C28">
        <w:rPr>
          <w:rFonts w:ascii="宋体" w:cs="宋体" w:hint="eastAsia"/>
          <w:color w:val="000000"/>
          <w:sz w:val="18"/>
          <w:szCs w:val="18"/>
        </w:rPr>
        <w:t xml:space="preserve">， make </w:t>
      </w:r>
      <w:r>
        <w:rPr>
          <w:rFonts w:ascii="宋体" w:cs="宋体" w:hint="eastAsia"/>
          <w:color w:val="000000"/>
          <w:sz w:val="18"/>
          <w:szCs w:val="18"/>
          <w:lang w:val="zh-CN"/>
        </w:rPr>
        <w:t>可以编译出</w:t>
      </w:r>
      <w:r w:rsidRPr="00556C28">
        <w:rPr>
          <w:rFonts w:ascii="宋体" w:cs="宋体" w:hint="eastAsia"/>
          <w:color w:val="000000"/>
          <w:sz w:val="18"/>
          <w:szCs w:val="18"/>
        </w:rPr>
        <w:t>baselib.a</w:t>
      </w:r>
    </w:p>
    <w:p w:rsidR="00CE0FE1" w:rsidRPr="00556C28" w:rsidRDefault="00CE0FE1" w:rsidP="00772BCB">
      <w:pPr>
        <w:rPr>
          <w:rFonts w:ascii="宋体" w:cs="宋体"/>
          <w:color w:val="000000"/>
          <w:sz w:val="18"/>
          <w:szCs w:val="18"/>
        </w:rPr>
      </w:pPr>
    </w:p>
    <w:p w:rsidR="00E5640B" w:rsidRDefault="00E5640B" w:rsidP="003425A0">
      <w:pPr>
        <w:pStyle w:val="2"/>
        <w:rPr>
          <w:lang w:val="zh-CN"/>
        </w:rPr>
      </w:pPr>
      <w:r>
        <w:rPr>
          <w:rFonts w:hint="eastAsia"/>
          <w:lang w:val="zh-CN"/>
        </w:rPr>
        <w:t>监控：</w:t>
      </w:r>
    </w:p>
    <w:p w:rsidR="00E5640B" w:rsidRDefault="00E5640B" w:rsidP="00772BCB">
      <w:pPr>
        <w:rPr>
          <w:rFonts w:ascii="宋体" w:cs="宋体"/>
          <w:color w:val="000000"/>
          <w:sz w:val="18"/>
          <w:szCs w:val="18"/>
          <w:lang w:val="zh-CN"/>
        </w:rPr>
      </w:pPr>
      <w:r>
        <w:rPr>
          <w:rFonts w:ascii="宋体" w:cs="宋体" w:hint="eastAsia"/>
          <w:color w:val="000000"/>
          <w:sz w:val="18"/>
          <w:szCs w:val="18"/>
          <w:lang w:val="zh-CN"/>
        </w:rPr>
        <w:t>在201主机的/etc/crontab中有心上三个程序及mongod的监控脚本：</w:t>
      </w:r>
    </w:p>
    <w:p w:rsidR="00E5640B" w:rsidRDefault="00E5640B" w:rsidP="00E5640B">
      <w:r>
        <w:t>* * * * * root mon.sh /</w:t>
      </w:r>
      <w:proofErr w:type="spellStart"/>
      <w:r>
        <w:t>usr</w:t>
      </w:r>
      <w:proofErr w:type="spellEnd"/>
      <w:r>
        <w:t>/local/</w:t>
      </w:r>
      <w:proofErr w:type="spellStart"/>
      <w:r>
        <w:t>msgonline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msgonline</w:t>
      </w:r>
      <w:proofErr w:type="spellEnd"/>
    </w:p>
    <w:p w:rsidR="00E5640B" w:rsidRDefault="00E5640B" w:rsidP="00E5640B">
      <w:r>
        <w:t>* * * * * root mon.sh /</w:t>
      </w:r>
      <w:proofErr w:type="spellStart"/>
      <w:r>
        <w:t>usr</w:t>
      </w:r>
      <w:proofErr w:type="spellEnd"/>
      <w:r>
        <w:t>/local/</w:t>
      </w:r>
      <w:proofErr w:type="spellStart"/>
      <w:r>
        <w:t>qmvsvr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qmvsvr</w:t>
      </w:r>
      <w:proofErr w:type="spellEnd"/>
    </w:p>
    <w:p w:rsidR="00E5640B" w:rsidRDefault="00E5640B" w:rsidP="00E5640B">
      <w:r>
        <w:t>* * * * * root mon.sh /</w:t>
      </w:r>
      <w:proofErr w:type="spellStart"/>
      <w:r>
        <w:t>usr</w:t>
      </w:r>
      <w:proofErr w:type="spellEnd"/>
      <w:r>
        <w:t>/local/</w:t>
      </w:r>
      <w:proofErr w:type="spellStart"/>
      <w:r>
        <w:t>msgstorage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msgstorage</w:t>
      </w:r>
      <w:proofErr w:type="spellEnd"/>
    </w:p>
    <w:p w:rsidR="00E5640B" w:rsidRDefault="00E5640B" w:rsidP="00E5640B">
      <w:r>
        <w:t>* * * * * root /usr/bin/mon_mongo.sh</w:t>
      </w:r>
    </w:p>
    <w:p w:rsidR="00232A35" w:rsidRDefault="00232A35" w:rsidP="00E5640B"/>
    <w:p w:rsidR="00232A35" w:rsidRDefault="00801505" w:rsidP="003425A0">
      <w:pPr>
        <w:pStyle w:val="2"/>
      </w:pPr>
      <w:r>
        <w:rPr>
          <w:rFonts w:hint="eastAsia"/>
        </w:rPr>
        <w:t>关于数据存储：</w:t>
      </w:r>
    </w:p>
    <w:p w:rsidR="005F776D" w:rsidRDefault="005F776D" w:rsidP="007F1D41">
      <w:pPr>
        <w:pStyle w:val="3"/>
      </w:pPr>
      <w:proofErr w:type="spellStart"/>
      <w:r>
        <w:rPr>
          <w:rFonts w:hint="eastAsia"/>
        </w:rPr>
        <w:t>qmv</w:t>
      </w:r>
      <w:proofErr w:type="spellEnd"/>
      <w:r>
        <w:rPr>
          <w:rFonts w:hint="eastAsia"/>
        </w:rPr>
        <w:t>数据存储在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中，库为</w:t>
      </w:r>
      <w:r>
        <w:rPr>
          <w:rFonts w:hint="eastAsia"/>
        </w:rPr>
        <w:t>172.16.10.201 QMV_LAB</w:t>
      </w:r>
    </w:p>
    <w:p w:rsidR="005F776D" w:rsidRDefault="005F776D" w:rsidP="00E5640B">
      <w:proofErr w:type="spellStart"/>
      <w:proofErr w:type="gramStart"/>
      <w:r w:rsidRPr="005F776D">
        <w:t>mysql</w:t>
      </w:r>
      <w:proofErr w:type="spellEnd"/>
      <w:proofErr w:type="gramEnd"/>
      <w:r w:rsidRPr="005F776D">
        <w:t xml:space="preserve"> -</w:t>
      </w:r>
      <w:proofErr w:type="spellStart"/>
      <w:r w:rsidRPr="005F776D">
        <w:t>uroot</w:t>
      </w:r>
      <w:proofErr w:type="spellEnd"/>
      <w:r w:rsidRPr="005F776D">
        <w:t xml:space="preserve"> -p123456</w:t>
      </w:r>
    </w:p>
    <w:p w:rsidR="005F776D" w:rsidRDefault="005F776D" w:rsidP="00E5640B"/>
    <w:p w:rsidR="005F776D" w:rsidRDefault="005F776D" w:rsidP="005F776D">
      <w:r>
        <w:rPr>
          <w:rFonts w:hint="eastAsia"/>
        </w:rPr>
        <w:t>服务器部署地址为：</w:t>
      </w:r>
      <w:r w:rsidRPr="005F776D">
        <w:t>113.107.201.113</w:t>
      </w:r>
      <w:r>
        <w:rPr>
          <w:rFonts w:hint="eastAsia"/>
        </w:rPr>
        <w:t>:22222</w:t>
      </w:r>
    </w:p>
    <w:p w:rsidR="005F776D" w:rsidRDefault="005F776D" w:rsidP="005F776D">
      <w:r>
        <w:rPr>
          <w:rFonts w:hint="eastAsia"/>
        </w:rPr>
        <w:t>远程</w:t>
      </w:r>
      <w:proofErr w:type="gramStart"/>
      <w:r>
        <w:rPr>
          <w:rFonts w:hint="eastAsia"/>
        </w:rPr>
        <w:t>帐号</w:t>
      </w:r>
      <w:proofErr w:type="spellStart"/>
      <w:proofErr w:type="gramEnd"/>
      <w:r>
        <w:rPr>
          <w:rFonts w:hint="eastAsia"/>
        </w:rPr>
        <w:t>songhero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密码</w:t>
      </w:r>
      <w:proofErr w:type="spellStart"/>
      <w:r>
        <w:rPr>
          <w:rFonts w:hint="eastAsia"/>
        </w:rPr>
        <w:t>testtesttest</w:t>
      </w:r>
      <w:proofErr w:type="spellEnd"/>
    </w:p>
    <w:p w:rsidR="005F776D" w:rsidRDefault="005F776D" w:rsidP="005F776D">
      <w:r>
        <w:rPr>
          <w:rFonts w:hint="eastAsia"/>
        </w:rPr>
        <w:t>root</w:t>
      </w:r>
      <w:r>
        <w:rPr>
          <w:rFonts w:hint="eastAsia"/>
        </w:rPr>
        <w:t>密码</w:t>
      </w:r>
      <w:r>
        <w:rPr>
          <w:rFonts w:hint="eastAsia"/>
        </w:rPr>
        <w:t>qvod_123</w:t>
      </w:r>
    </w:p>
    <w:p w:rsidR="005F776D" w:rsidRDefault="005F776D" w:rsidP="005F776D">
      <w:proofErr w:type="spellStart"/>
      <w:proofErr w:type="gramStart"/>
      <w:r>
        <w:t>mysql</w:t>
      </w:r>
      <w:proofErr w:type="spellEnd"/>
      <w:proofErr w:type="gramEnd"/>
      <w:r>
        <w:t xml:space="preserve"> root </w:t>
      </w:r>
      <w:proofErr w:type="spellStart"/>
      <w:r>
        <w:t>qmv</w:t>
      </w:r>
      <w:proofErr w:type="spellEnd"/>
      <w:r>
        <w:t>@@</w:t>
      </w:r>
      <w:proofErr w:type="spellStart"/>
      <w:r>
        <w:t>qvod</w:t>
      </w:r>
      <w:proofErr w:type="spellEnd"/>
    </w:p>
    <w:p w:rsidR="005F776D" w:rsidRDefault="005F776D" w:rsidP="005F776D"/>
    <w:p w:rsidR="00801505" w:rsidRDefault="005F776D" w:rsidP="007F1D41">
      <w:pPr>
        <w:pStyle w:val="3"/>
      </w:pPr>
      <w:r>
        <w:rPr>
          <w:rFonts w:hint="eastAsia"/>
        </w:rPr>
        <w:t>消息系统</w:t>
      </w:r>
      <w:r w:rsidR="00801505">
        <w:rPr>
          <w:rFonts w:hint="eastAsia"/>
        </w:rPr>
        <w:t>数据存储在</w:t>
      </w:r>
      <w:proofErr w:type="spellStart"/>
      <w:r w:rsidR="00801505">
        <w:rPr>
          <w:rFonts w:hint="eastAsia"/>
        </w:rPr>
        <w:t>mongodb</w:t>
      </w:r>
      <w:proofErr w:type="spellEnd"/>
      <w:r w:rsidR="00801505">
        <w:rPr>
          <w:rFonts w:hint="eastAsia"/>
        </w:rPr>
        <w:t>中，查询方法是直接使用</w:t>
      </w:r>
      <w:r w:rsidR="00801505">
        <w:rPr>
          <w:rFonts w:hint="eastAsia"/>
        </w:rPr>
        <w:t>mongo</w:t>
      </w:r>
      <w:r w:rsidR="00801505">
        <w:rPr>
          <w:rFonts w:hint="eastAsia"/>
        </w:rPr>
        <w:t>命令就可以连接上，然后</w:t>
      </w:r>
    </w:p>
    <w:p w:rsidR="00801505" w:rsidRDefault="00801505" w:rsidP="00E5640B">
      <w:r w:rsidRPr="00801505">
        <w:t xml:space="preserve">use </w:t>
      </w:r>
      <w:proofErr w:type="spellStart"/>
      <w:r w:rsidRPr="00801505">
        <w:t>msgcenter</w:t>
      </w:r>
      <w:proofErr w:type="spellEnd"/>
      <w:r w:rsidRPr="00801505">
        <w:t>;</w:t>
      </w:r>
      <w:r>
        <w:rPr>
          <w:rFonts w:hint="eastAsia"/>
        </w:rPr>
        <w:t xml:space="preserve"> #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msgcenter</w:t>
      </w:r>
      <w:proofErr w:type="spellEnd"/>
      <w:r>
        <w:rPr>
          <w:rFonts w:hint="eastAsia"/>
        </w:rPr>
        <w:t>库</w:t>
      </w:r>
    </w:p>
    <w:p w:rsidR="00801505" w:rsidRDefault="001806B9" w:rsidP="00E5640B">
      <w:r w:rsidRPr="001806B9">
        <w:t>show tables;</w:t>
      </w:r>
      <w:r>
        <w:rPr>
          <w:rFonts w:hint="eastAsia"/>
        </w:rPr>
        <w:t xml:space="preserve"> #</w:t>
      </w:r>
      <w:r>
        <w:rPr>
          <w:rFonts w:hint="eastAsia"/>
        </w:rPr>
        <w:t>显示所有表。</w:t>
      </w:r>
    </w:p>
    <w:p w:rsidR="001806B9" w:rsidRDefault="00FB340D" w:rsidP="00E5640B">
      <w:proofErr w:type="spellStart"/>
      <w:r w:rsidRPr="00FB340D">
        <w:t>db.msg_broadcast.find</w:t>
      </w:r>
      <w:proofErr w:type="spellEnd"/>
      <w:r w:rsidRPr="00FB340D">
        <w:t>()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</w:p>
    <w:p w:rsidR="00FB340D" w:rsidRDefault="00FB340D" w:rsidP="00E5640B"/>
    <w:p w:rsidR="00FB340D" w:rsidRDefault="00CE0FE1" w:rsidP="00046B6F">
      <w:pPr>
        <w:pStyle w:val="2"/>
      </w:pPr>
      <w:r>
        <w:rPr>
          <w:rFonts w:hint="eastAsia"/>
        </w:rPr>
        <w:t>消息系统</w:t>
      </w:r>
      <w:r>
        <w:rPr>
          <w:rFonts w:hint="eastAsia"/>
        </w:rPr>
        <w:t>PC</w:t>
      </w:r>
      <w:r>
        <w:rPr>
          <w:rFonts w:hint="eastAsia"/>
        </w:rPr>
        <w:t>模拟测试程序：</w:t>
      </w:r>
    </w:p>
    <w:p w:rsidR="00CE0FE1" w:rsidRDefault="00046B6F" w:rsidP="00E5640B">
      <w:r w:rsidRPr="00046B6F">
        <w:t>/home/</w:t>
      </w:r>
      <w:proofErr w:type="spellStart"/>
      <w:r w:rsidRPr="00046B6F">
        <w:t>lxj</w:t>
      </w:r>
      <w:proofErr w:type="spellEnd"/>
      <w:r w:rsidRPr="00046B6F">
        <w:t>/work/Thumbs/</w:t>
      </w:r>
      <w:proofErr w:type="spellStart"/>
      <w:r w:rsidRPr="00046B6F">
        <w:t>testmsg</w:t>
      </w:r>
      <w:proofErr w:type="spellEnd"/>
    </w:p>
    <w:p w:rsidR="0015086D" w:rsidRDefault="0015086D" w:rsidP="0015086D">
      <w:proofErr w:type="gramStart"/>
      <w:r>
        <w:t>./</w:t>
      </w:r>
      <w:proofErr w:type="spellStart"/>
      <w:proofErr w:type="gramEnd"/>
      <w:r>
        <w:t>testmsg</w:t>
      </w:r>
      <w:proofErr w:type="spellEnd"/>
      <w:r>
        <w:t xml:space="preserve"> -?</w:t>
      </w:r>
    </w:p>
    <w:p w:rsidR="0015086D" w:rsidRDefault="0015086D" w:rsidP="0015086D">
      <w:proofErr w:type="gramStart"/>
      <w:r>
        <w:t>./</w:t>
      </w:r>
      <w:proofErr w:type="spellStart"/>
      <w:proofErr w:type="gramEnd"/>
      <w:r>
        <w:t>testmsg</w:t>
      </w:r>
      <w:proofErr w:type="spellEnd"/>
      <w:r>
        <w:t xml:space="preserve"> -h host -p port -t [threads] -r [request times] -f [</w:t>
      </w:r>
      <w:proofErr w:type="spellStart"/>
      <w:r>
        <w:t>func</w:t>
      </w:r>
      <w:proofErr w:type="spellEnd"/>
      <w:r>
        <w:t xml:space="preserve">] -a </w:t>
      </w:r>
      <w:proofErr w:type="spellStart"/>
      <w:r>
        <w:t>bindaddr</w:t>
      </w:r>
      <w:proofErr w:type="spellEnd"/>
      <w:r>
        <w:t xml:space="preserve"> -b base -? </w:t>
      </w:r>
      <w:proofErr w:type="gramStart"/>
      <w:r>
        <w:t>help</w:t>
      </w:r>
      <w:proofErr w:type="gramEnd"/>
    </w:p>
    <w:p w:rsidR="00046B6F" w:rsidRDefault="0015086D" w:rsidP="0015086D">
      <w:r>
        <w:t xml:space="preserve">-f </w:t>
      </w:r>
      <w:proofErr w:type="spellStart"/>
      <w:r>
        <w:t>func</w:t>
      </w:r>
      <w:proofErr w:type="spellEnd"/>
      <w:r>
        <w:t>: 1: redirect 2: login, 3</w:t>
      </w:r>
      <w:proofErr w:type="gramStart"/>
      <w:r>
        <w:t>:all</w:t>
      </w:r>
      <w:proofErr w:type="gramEnd"/>
    </w:p>
    <w:p w:rsidR="0015086D" w:rsidRDefault="0015086D" w:rsidP="0015086D"/>
    <w:p w:rsidR="0015086D" w:rsidRDefault="0015086D" w:rsidP="0015086D">
      <w:r>
        <w:rPr>
          <w:rFonts w:hint="eastAsia"/>
        </w:rPr>
        <w:t xml:space="preserve">-h </w:t>
      </w:r>
      <w:r>
        <w:rPr>
          <w:rFonts w:hint="eastAsia"/>
        </w:rPr>
        <w:t>指定服务器地址。</w:t>
      </w:r>
    </w:p>
    <w:p w:rsidR="0015086D" w:rsidRDefault="0015086D" w:rsidP="0015086D">
      <w:r>
        <w:rPr>
          <w:rFonts w:hint="eastAsia"/>
        </w:rPr>
        <w:t xml:space="preserve">-p </w:t>
      </w:r>
      <w:r>
        <w:rPr>
          <w:rFonts w:hint="eastAsia"/>
        </w:rPr>
        <w:t>指定端口地址。</w:t>
      </w:r>
    </w:p>
    <w:p w:rsidR="0015086D" w:rsidRDefault="0015086D" w:rsidP="0015086D">
      <w:r>
        <w:rPr>
          <w:rFonts w:hint="eastAsia"/>
        </w:rPr>
        <w:t xml:space="preserve">-t 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3</w:t>
      </w:r>
      <w:r>
        <w:rPr>
          <w:rFonts w:hint="eastAsia"/>
        </w:rPr>
        <w:t>，</w:t>
      </w:r>
      <w:r>
        <w:rPr>
          <w:rFonts w:hint="eastAsia"/>
        </w:rPr>
        <w:t xml:space="preserve"> all</w:t>
      </w:r>
      <w:r>
        <w:rPr>
          <w:rFonts w:hint="eastAsia"/>
        </w:rPr>
        <w:t>时，该参数无效。</w:t>
      </w:r>
      <w:r>
        <w:rPr>
          <w:rFonts w:hint="eastAsia"/>
        </w:rPr>
        <w:t>)</w:t>
      </w:r>
    </w:p>
    <w:p w:rsidR="0015086D" w:rsidRDefault="009242BF" w:rsidP="0015086D">
      <w:r>
        <w:rPr>
          <w:rFonts w:hint="eastAsia"/>
        </w:rPr>
        <w:t xml:space="preserve">-r </w:t>
      </w:r>
      <w:r>
        <w:rPr>
          <w:rFonts w:hint="eastAsia"/>
        </w:rPr>
        <w:t>请求数。</w:t>
      </w:r>
    </w:p>
    <w:p w:rsidR="009242BF" w:rsidRDefault="009242BF" w:rsidP="0015086D">
      <w:r>
        <w:rPr>
          <w:rFonts w:hint="eastAsia"/>
        </w:rPr>
        <w:t xml:space="preserve">-f </w:t>
      </w:r>
      <w:r>
        <w:rPr>
          <w:rFonts w:hint="eastAsia"/>
        </w:rPr>
        <w:t>测试功能：</w:t>
      </w:r>
    </w:p>
    <w:p w:rsidR="009242BF" w:rsidRDefault="009242BF" w:rsidP="0015086D">
      <w:r>
        <w:rPr>
          <w:rFonts w:hint="eastAsia"/>
        </w:rPr>
        <w:tab/>
        <w:t>1</w:t>
      </w:r>
      <w:r>
        <w:rPr>
          <w:rFonts w:hint="eastAsia"/>
        </w:rPr>
        <w:t>，只测试重定向功能。</w:t>
      </w:r>
    </w:p>
    <w:p w:rsidR="009242BF" w:rsidRDefault="009242BF" w:rsidP="0015086D">
      <w:r>
        <w:rPr>
          <w:rFonts w:hint="eastAsia"/>
        </w:rPr>
        <w:tab/>
        <w:t>2</w:t>
      </w:r>
      <w:r>
        <w:rPr>
          <w:rFonts w:hint="eastAsia"/>
        </w:rPr>
        <w:t>，只测试登录功能</w:t>
      </w:r>
      <w:r>
        <w:rPr>
          <w:rFonts w:hint="eastAsia"/>
        </w:rPr>
        <w:t>(-p</w:t>
      </w:r>
      <w:r>
        <w:rPr>
          <w:rFonts w:hint="eastAsia"/>
        </w:rPr>
        <w:t>直接指定登录服务的端口</w:t>
      </w:r>
      <w:r>
        <w:rPr>
          <w:rFonts w:hint="eastAsia"/>
        </w:rPr>
        <w:t>)</w:t>
      </w:r>
      <w:r w:rsidR="00782845">
        <w:rPr>
          <w:rFonts w:hint="eastAsia"/>
        </w:rPr>
        <w:t xml:space="preserve">, </w:t>
      </w:r>
      <w:r w:rsidR="00782845">
        <w:rPr>
          <w:rFonts w:hint="eastAsia"/>
        </w:rPr>
        <w:t>及登出功能。测试完成后，会对所有的测试用户进行登出操作。</w:t>
      </w:r>
    </w:p>
    <w:p w:rsidR="009242BF" w:rsidRDefault="009242BF" w:rsidP="003454D0">
      <w:pPr>
        <w:ind w:firstLine="408"/>
      </w:pPr>
      <w:r>
        <w:rPr>
          <w:rFonts w:hint="eastAsia"/>
        </w:rPr>
        <w:t>3</w:t>
      </w:r>
      <w:r>
        <w:rPr>
          <w:rFonts w:hint="eastAsia"/>
        </w:rPr>
        <w:t>，整体的测试，测试从重定向，到登录，心跳，接收消息所有功能。心跳是根据服务器返回的时间间隔自动发送。</w:t>
      </w:r>
    </w:p>
    <w:p w:rsidR="003454D0" w:rsidRDefault="003454D0" w:rsidP="003454D0">
      <w:r>
        <w:rPr>
          <w:rFonts w:hint="eastAsia"/>
        </w:rPr>
        <w:t xml:space="preserve">-b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起始位置，默认是</w:t>
      </w:r>
      <w:r>
        <w:rPr>
          <w:rFonts w:hint="eastAsia"/>
        </w:rPr>
        <w:t>0</w:t>
      </w:r>
      <w:r>
        <w:rPr>
          <w:rFonts w:hint="eastAsia"/>
        </w:rPr>
        <w:t>，如</w:t>
      </w:r>
      <w:r>
        <w:rPr>
          <w:rFonts w:hint="eastAsia"/>
        </w:rPr>
        <w:t xml:space="preserve"> </w:t>
      </w:r>
      <w:r>
        <w:rPr>
          <w:rFonts w:hint="eastAsia"/>
        </w:rPr>
        <w:t>请求数为</w:t>
      </w:r>
      <w:r>
        <w:rPr>
          <w:rFonts w:hint="eastAsia"/>
        </w:rPr>
        <w:t>100</w:t>
      </w:r>
      <w:r>
        <w:rPr>
          <w:rFonts w:hint="eastAsia"/>
        </w:rPr>
        <w:t>次，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为</w:t>
      </w:r>
      <w:r>
        <w:rPr>
          <w:rFonts w:hint="eastAsia"/>
        </w:rPr>
        <w:t>0-100</w:t>
      </w:r>
      <w:r>
        <w:rPr>
          <w:rFonts w:hint="eastAsia"/>
        </w:rPr>
        <w:t>。</w:t>
      </w:r>
    </w:p>
    <w:p w:rsidR="003454D0" w:rsidRDefault="00747E6B" w:rsidP="003454D0">
      <w:r>
        <w:rPr>
          <w:rFonts w:hint="eastAsia"/>
        </w:rPr>
        <w:t xml:space="preserve">-a </w:t>
      </w:r>
      <w:r>
        <w:rPr>
          <w:rFonts w:hint="eastAsia"/>
        </w:rPr>
        <w:t>绑定的本机地址，当要测试大于</w:t>
      </w:r>
      <w:r>
        <w:rPr>
          <w:rFonts w:hint="eastAsia"/>
        </w:rPr>
        <w:t>6W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连接时，可以绑定到多个</w:t>
      </w:r>
      <w:r>
        <w:rPr>
          <w:rFonts w:hint="eastAsia"/>
        </w:rPr>
        <w:t>IP</w:t>
      </w:r>
      <w:r>
        <w:rPr>
          <w:rFonts w:hint="eastAsia"/>
        </w:rPr>
        <w:t>实现。</w:t>
      </w:r>
    </w:p>
    <w:p w:rsidR="00747E6B" w:rsidRPr="00747E6B" w:rsidRDefault="00747E6B" w:rsidP="003454D0"/>
    <w:sectPr w:rsidR="00747E6B" w:rsidRPr="00747E6B" w:rsidSect="00DF612B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DC9" w:rsidRDefault="00067DC9">
      <w:pPr>
        <w:spacing w:line="240" w:lineRule="auto"/>
      </w:pPr>
      <w:r>
        <w:separator/>
      </w:r>
    </w:p>
  </w:endnote>
  <w:endnote w:type="continuationSeparator" w:id="0">
    <w:p w:rsidR="00067DC9" w:rsidRDefault="00067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12B" w:rsidRDefault="00602F0C">
    <w:pPr>
      <w:pStyle w:val="a6"/>
      <w:framePr w:wrap="auto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273FC8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A0D3D">
      <w:rPr>
        <w:rStyle w:val="a7"/>
        <w:noProof/>
      </w:rPr>
      <w:t>5</w:t>
    </w:r>
    <w:r>
      <w:rPr>
        <w:rStyle w:val="a7"/>
      </w:rPr>
      <w:fldChar w:fldCharType="end"/>
    </w:r>
  </w:p>
  <w:p w:rsidR="00DF612B" w:rsidRDefault="00273FC8">
    <w:pPr>
      <w:pStyle w:val="a6"/>
      <w:pBdr>
        <w:top w:val="single" w:sz="6" w:space="1" w:color="auto"/>
      </w:pBdr>
      <w:ind w:right="360"/>
    </w:pPr>
    <w:r>
      <w:rPr>
        <w:rFonts w:hint="eastAsia"/>
      </w:rPr>
      <w:t>仅供内部使用</w:t>
    </w:r>
    <w:r>
      <w:t xml:space="preserve">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DC9" w:rsidRDefault="00067DC9">
      <w:pPr>
        <w:spacing w:line="240" w:lineRule="auto"/>
      </w:pPr>
      <w:r>
        <w:separator/>
      </w:r>
    </w:p>
  </w:footnote>
  <w:footnote w:type="continuationSeparator" w:id="0">
    <w:p w:rsidR="00067DC9" w:rsidRDefault="00067D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xxqqWholeArea"/>
  <w:p w:rsidR="00DF612B" w:rsidRDefault="00273FC8">
    <w:pPr>
      <w:pStyle w:val="a5"/>
      <w:rPr>
        <w:rStyle w:val="a7"/>
      </w:rPr>
    </w:pPr>
    <w:r w:rsidRPr="00DF612B">
      <w:rPr>
        <w:rStyle w:val="a7"/>
        <w:rFonts w:hint="eastAsia"/>
      </w:rPr>
      <w:object w:dxaOrig="1365" w:dyaOrig="13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6.1pt;height:27.8pt" o:ole="" fillcolor="window">
          <v:imagedata r:id="rId1" o:title=""/>
        </v:shape>
        <o:OLEObject Type="Embed" ProgID="Word.Picture.8" ShapeID="_x0000_i1025" DrawAspect="Content" ObjectID="_1426853550" r:id="rId2"/>
      </w:object>
    </w:r>
    <w:r w:rsidR="00602F0C">
      <w:rPr>
        <w:rStyle w:val="a7"/>
      </w:rPr>
      <w:fldChar w:fldCharType="begin"/>
    </w:r>
    <w:r>
      <w:rPr>
        <w:rStyle w:val="a7"/>
      </w:rPr>
      <w:instrText xml:space="preserve"> TITLE  \* MERGEFORMAT </w:instrText>
    </w:r>
    <w:r w:rsidR="00602F0C">
      <w:rPr>
        <w:rStyle w:val="a7"/>
      </w:rPr>
      <w:fldChar w:fldCharType="end"/>
    </w:r>
    <w:r>
      <w:rPr>
        <w:rStyle w:val="a7"/>
      </w:rPr>
      <w:t xml:space="preserve">                                                        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none"/>
      <w:pStyle w:val="1"/>
      <w:suff w:val="nothing"/>
      <w:lvlText w:val=""/>
      <w:lvlJc w:val="left"/>
      <w:pPr>
        <w:ind w:left="425" w:hanging="425"/>
      </w:pPr>
    </w:lvl>
    <w:lvl w:ilvl="1">
      <w:start w:val="1"/>
      <w:numFmt w:val="decimal"/>
      <w:pStyle w:val="2"/>
      <w:lvlText w:val="%2 "/>
      <w:legacy w:legacy="1" w:legacySpace="0" w:legacyIndent="0"/>
      <w:lvlJc w:val="left"/>
    </w:lvl>
    <w:lvl w:ilvl="2">
      <w:start w:val="1"/>
      <w:numFmt w:val="decimal"/>
      <w:pStyle w:val="3"/>
      <w:lvlText w:val="%2 .%3"/>
      <w:legacy w:legacy="1" w:legacySpace="0" w:legacyIndent="0"/>
      <w:lvlJc w:val="left"/>
    </w:lvl>
    <w:lvl w:ilvl="3">
      <w:start w:val="1"/>
      <w:numFmt w:val="decimal"/>
      <w:pStyle w:val="4"/>
      <w:lvlText w:val="%2 .%3.%4"/>
      <w:legacy w:legacy="1" w:legacySpace="0" w:legacyIndent="0"/>
      <w:lvlJc w:val="left"/>
    </w:lvl>
    <w:lvl w:ilvl="4">
      <w:start w:val="1"/>
      <w:numFmt w:val="decimal"/>
      <w:pStyle w:val="5"/>
      <w:lvlText w:val="(%5)"/>
      <w:legacy w:legacy="1" w:legacySpace="0" w:legacyIndent="0"/>
      <w:lvlJc w:val="left"/>
      <w:rPr>
        <w:rFonts w:ascii="宋体" w:eastAsia="宋体" w:hint="eastAsia"/>
        <w:b w:val="0"/>
        <w:i w:val="0"/>
        <w:sz w:val="24"/>
        <w:szCs w:val="24"/>
      </w:rPr>
    </w:lvl>
    <w:lvl w:ilvl="5">
      <w:start w:val="1"/>
      <w:numFmt w:val="lowerLetter"/>
      <w:pStyle w:val="6"/>
      <w:lvlText w:val="%6."/>
      <w:legacy w:legacy="1" w:legacySpace="0" w:legacyIndent="0"/>
      <w:lvlJc w:val="left"/>
    </w:lvl>
    <w:lvl w:ilvl="6">
      <w:start w:val="1"/>
      <w:numFmt w:val="lowerRoman"/>
      <w:pStyle w:val="7"/>
      <w:lvlText w:val="(%7)"/>
      <w:legacy w:legacy="1" w:legacySpace="0" w:legacyIndent="425"/>
      <w:lvlJc w:val="left"/>
      <w:pPr>
        <w:ind w:left="850" w:hanging="425"/>
      </w:pPr>
    </w:lvl>
    <w:lvl w:ilvl="7">
      <w:start w:val="1"/>
      <w:numFmt w:val="lowerLetter"/>
      <w:pStyle w:val="8"/>
      <w:lvlText w:val="(%8)"/>
      <w:legacy w:legacy="1" w:legacySpace="0" w:legacyIndent="425"/>
      <w:lvlJc w:val="left"/>
      <w:pPr>
        <w:ind w:left="1275" w:hanging="425"/>
      </w:pPr>
    </w:lvl>
    <w:lvl w:ilvl="8">
      <w:start w:val="1"/>
      <w:numFmt w:val="lowerRoman"/>
      <w:pStyle w:val="9"/>
      <w:lvlText w:val="(%9)"/>
      <w:legacy w:legacy="1" w:legacySpace="0" w:legacyIndent="425"/>
      <w:lvlJc w:val="left"/>
      <w:pPr>
        <w:ind w:left="1700" w:hanging="425"/>
      </w:pPr>
    </w:lvl>
  </w:abstractNum>
  <w:abstractNum w:abstractNumId="1">
    <w:nsid w:val="02E543E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0DD02175"/>
    <w:multiLevelType w:val="hybridMultilevel"/>
    <w:tmpl w:val="6A78EB08"/>
    <w:lvl w:ilvl="0" w:tplc="37E4B724">
      <w:numFmt w:val="bullet"/>
      <w:lvlText w:val=""/>
      <w:lvlJc w:val="left"/>
      <w:pPr>
        <w:ind w:left="45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">
    <w:nsid w:val="165A2B70"/>
    <w:multiLevelType w:val="hybridMultilevel"/>
    <w:tmpl w:val="1CE629B2"/>
    <w:lvl w:ilvl="0" w:tplc="7428B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2B441D"/>
    <w:multiLevelType w:val="hybridMultilevel"/>
    <w:tmpl w:val="A9524644"/>
    <w:lvl w:ilvl="0" w:tplc="282CAB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CF0D57"/>
    <w:multiLevelType w:val="hybridMultilevel"/>
    <w:tmpl w:val="55AE787A"/>
    <w:lvl w:ilvl="0" w:tplc="D25C90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F34CF4"/>
    <w:multiLevelType w:val="hybridMultilevel"/>
    <w:tmpl w:val="D87E0608"/>
    <w:lvl w:ilvl="0" w:tplc="9754EB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F20181"/>
    <w:multiLevelType w:val="hybridMultilevel"/>
    <w:tmpl w:val="B9AC722A"/>
    <w:lvl w:ilvl="0" w:tplc="060EAC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attachedTemplate r:id="rId1"/>
  <w:defaultTabStop w:val="425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508EE"/>
    <w:rsid w:val="00001579"/>
    <w:rsid w:val="00002B41"/>
    <w:rsid w:val="00003AC3"/>
    <w:rsid w:val="00005386"/>
    <w:rsid w:val="000056CB"/>
    <w:rsid w:val="00006F74"/>
    <w:rsid w:val="00010C87"/>
    <w:rsid w:val="000128D6"/>
    <w:rsid w:val="00025912"/>
    <w:rsid w:val="00025F91"/>
    <w:rsid w:val="00026F7C"/>
    <w:rsid w:val="00027C85"/>
    <w:rsid w:val="000300B4"/>
    <w:rsid w:val="00030869"/>
    <w:rsid w:val="0003191B"/>
    <w:rsid w:val="00035655"/>
    <w:rsid w:val="00035762"/>
    <w:rsid w:val="000366CD"/>
    <w:rsid w:val="00040E1E"/>
    <w:rsid w:val="00041D8D"/>
    <w:rsid w:val="00041DF3"/>
    <w:rsid w:val="000447FE"/>
    <w:rsid w:val="00045216"/>
    <w:rsid w:val="00046B6F"/>
    <w:rsid w:val="00051491"/>
    <w:rsid w:val="000552CA"/>
    <w:rsid w:val="0005708D"/>
    <w:rsid w:val="00057C33"/>
    <w:rsid w:val="00057EAD"/>
    <w:rsid w:val="000611E1"/>
    <w:rsid w:val="000614A3"/>
    <w:rsid w:val="00061B26"/>
    <w:rsid w:val="00061CE1"/>
    <w:rsid w:val="00065D5E"/>
    <w:rsid w:val="000675F8"/>
    <w:rsid w:val="00067DC9"/>
    <w:rsid w:val="00070417"/>
    <w:rsid w:val="00071531"/>
    <w:rsid w:val="0007307B"/>
    <w:rsid w:val="00075513"/>
    <w:rsid w:val="000821C1"/>
    <w:rsid w:val="00084F5B"/>
    <w:rsid w:val="00085BB4"/>
    <w:rsid w:val="00090EE5"/>
    <w:rsid w:val="000A0302"/>
    <w:rsid w:val="000A2992"/>
    <w:rsid w:val="000A7384"/>
    <w:rsid w:val="000B024A"/>
    <w:rsid w:val="000B459D"/>
    <w:rsid w:val="000B5E21"/>
    <w:rsid w:val="000C1393"/>
    <w:rsid w:val="000C4D05"/>
    <w:rsid w:val="000C6C8A"/>
    <w:rsid w:val="000D115C"/>
    <w:rsid w:val="000D1ABA"/>
    <w:rsid w:val="000D1B8F"/>
    <w:rsid w:val="000D2CCB"/>
    <w:rsid w:val="000D59C0"/>
    <w:rsid w:val="000D6549"/>
    <w:rsid w:val="000D78EF"/>
    <w:rsid w:val="000D7A53"/>
    <w:rsid w:val="000D7E08"/>
    <w:rsid w:val="000E3317"/>
    <w:rsid w:val="000E511E"/>
    <w:rsid w:val="000F0D60"/>
    <w:rsid w:val="000F2010"/>
    <w:rsid w:val="000F42AF"/>
    <w:rsid w:val="000F76DC"/>
    <w:rsid w:val="000F775C"/>
    <w:rsid w:val="001025D7"/>
    <w:rsid w:val="00102F5B"/>
    <w:rsid w:val="001063EB"/>
    <w:rsid w:val="00106E91"/>
    <w:rsid w:val="00111684"/>
    <w:rsid w:val="001126F5"/>
    <w:rsid w:val="00112AC3"/>
    <w:rsid w:val="00113EF7"/>
    <w:rsid w:val="0011495A"/>
    <w:rsid w:val="00116D0E"/>
    <w:rsid w:val="00117786"/>
    <w:rsid w:val="00120404"/>
    <w:rsid w:val="00122F67"/>
    <w:rsid w:val="001232D4"/>
    <w:rsid w:val="00123ECA"/>
    <w:rsid w:val="00125FA5"/>
    <w:rsid w:val="001266C7"/>
    <w:rsid w:val="00132585"/>
    <w:rsid w:val="0013468D"/>
    <w:rsid w:val="00134B36"/>
    <w:rsid w:val="00137E1F"/>
    <w:rsid w:val="00140167"/>
    <w:rsid w:val="00140298"/>
    <w:rsid w:val="0015086D"/>
    <w:rsid w:val="00150B2A"/>
    <w:rsid w:val="00150B71"/>
    <w:rsid w:val="00150DDD"/>
    <w:rsid w:val="00151663"/>
    <w:rsid w:val="00151921"/>
    <w:rsid w:val="00153DA7"/>
    <w:rsid w:val="001546F1"/>
    <w:rsid w:val="0015575F"/>
    <w:rsid w:val="00156344"/>
    <w:rsid w:val="00160BCB"/>
    <w:rsid w:val="00161041"/>
    <w:rsid w:val="00162792"/>
    <w:rsid w:val="00165FFC"/>
    <w:rsid w:val="0016672A"/>
    <w:rsid w:val="00166A72"/>
    <w:rsid w:val="00167920"/>
    <w:rsid w:val="001705F5"/>
    <w:rsid w:val="001720D1"/>
    <w:rsid w:val="00174449"/>
    <w:rsid w:val="001806B9"/>
    <w:rsid w:val="00180A87"/>
    <w:rsid w:val="00181C27"/>
    <w:rsid w:val="001824F3"/>
    <w:rsid w:val="00184AF3"/>
    <w:rsid w:val="0018559E"/>
    <w:rsid w:val="0018605B"/>
    <w:rsid w:val="00190265"/>
    <w:rsid w:val="001915F5"/>
    <w:rsid w:val="00191D13"/>
    <w:rsid w:val="00192984"/>
    <w:rsid w:val="001A01DC"/>
    <w:rsid w:val="001A2995"/>
    <w:rsid w:val="001A766E"/>
    <w:rsid w:val="001A7E1A"/>
    <w:rsid w:val="001B2B42"/>
    <w:rsid w:val="001B2E6D"/>
    <w:rsid w:val="001B2E7A"/>
    <w:rsid w:val="001B4CE9"/>
    <w:rsid w:val="001B637A"/>
    <w:rsid w:val="001B6636"/>
    <w:rsid w:val="001B6C18"/>
    <w:rsid w:val="001B740D"/>
    <w:rsid w:val="001C030B"/>
    <w:rsid w:val="001C0B14"/>
    <w:rsid w:val="001C0EE5"/>
    <w:rsid w:val="001C1ACC"/>
    <w:rsid w:val="001C2117"/>
    <w:rsid w:val="001C2787"/>
    <w:rsid w:val="001C2D5C"/>
    <w:rsid w:val="001C3610"/>
    <w:rsid w:val="001C399E"/>
    <w:rsid w:val="001C40B3"/>
    <w:rsid w:val="001D2FEC"/>
    <w:rsid w:val="001D3610"/>
    <w:rsid w:val="001D3C0C"/>
    <w:rsid w:val="001D4E4D"/>
    <w:rsid w:val="001D56FD"/>
    <w:rsid w:val="001D5F84"/>
    <w:rsid w:val="001E1225"/>
    <w:rsid w:val="001E1F96"/>
    <w:rsid w:val="001E2A26"/>
    <w:rsid w:val="001E3BB5"/>
    <w:rsid w:val="001E5FB4"/>
    <w:rsid w:val="001E679A"/>
    <w:rsid w:val="001F1BB6"/>
    <w:rsid w:val="001F433D"/>
    <w:rsid w:val="001F468D"/>
    <w:rsid w:val="00201091"/>
    <w:rsid w:val="00201137"/>
    <w:rsid w:val="00203D45"/>
    <w:rsid w:val="002048A5"/>
    <w:rsid w:val="00207B0C"/>
    <w:rsid w:val="00210E97"/>
    <w:rsid w:val="002128DD"/>
    <w:rsid w:val="00212D69"/>
    <w:rsid w:val="0021307F"/>
    <w:rsid w:val="00213612"/>
    <w:rsid w:val="0021405A"/>
    <w:rsid w:val="00214ED7"/>
    <w:rsid w:val="00215E24"/>
    <w:rsid w:val="00217109"/>
    <w:rsid w:val="002233E2"/>
    <w:rsid w:val="00223DC1"/>
    <w:rsid w:val="00225278"/>
    <w:rsid w:val="00226BED"/>
    <w:rsid w:val="00231E1C"/>
    <w:rsid w:val="00232A35"/>
    <w:rsid w:val="00233EFB"/>
    <w:rsid w:val="00235545"/>
    <w:rsid w:val="00236CC1"/>
    <w:rsid w:val="002444C4"/>
    <w:rsid w:val="00244D3F"/>
    <w:rsid w:val="00247E38"/>
    <w:rsid w:val="002500E4"/>
    <w:rsid w:val="00252094"/>
    <w:rsid w:val="00252298"/>
    <w:rsid w:val="00265E8C"/>
    <w:rsid w:val="002665EB"/>
    <w:rsid w:val="00266813"/>
    <w:rsid w:val="002669A6"/>
    <w:rsid w:val="002669C2"/>
    <w:rsid w:val="0026720A"/>
    <w:rsid w:val="00273FC8"/>
    <w:rsid w:val="0028046F"/>
    <w:rsid w:val="0028391D"/>
    <w:rsid w:val="00284B69"/>
    <w:rsid w:val="002856CF"/>
    <w:rsid w:val="00290BAF"/>
    <w:rsid w:val="00290FDD"/>
    <w:rsid w:val="00291614"/>
    <w:rsid w:val="002935E9"/>
    <w:rsid w:val="002938BF"/>
    <w:rsid w:val="00294EAF"/>
    <w:rsid w:val="0029528D"/>
    <w:rsid w:val="002A1B38"/>
    <w:rsid w:val="002A43AE"/>
    <w:rsid w:val="002A672A"/>
    <w:rsid w:val="002B3878"/>
    <w:rsid w:val="002B4226"/>
    <w:rsid w:val="002B5331"/>
    <w:rsid w:val="002B5398"/>
    <w:rsid w:val="002B53AE"/>
    <w:rsid w:val="002C0A6F"/>
    <w:rsid w:val="002C276E"/>
    <w:rsid w:val="002C2CD6"/>
    <w:rsid w:val="002C4F2B"/>
    <w:rsid w:val="002C5D0C"/>
    <w:rsid w:val="002C63D0"/>
    <w:rsid w:val="002C7E94"/>
    <w:rsid w:val="002D1567"/>
    <w:rsid w:val="002D1A17"/>
    <w:rsid w:val="002D40E3"/>
    <w:rsid w:val="002D4D07"/>
    <w:rsid w:val="002D67EB"/>
    <w:rsid w:val="002D7142"/>
    <w:rsid w:val="002D71E6"/>
    <w:rsid w:val="002E06BF"/>
    <w:rsid w:val="002E1072"/>
    <w:rsid w:val="002E23F7"/>
    <w:rsid w:val="002E2BAA"/>
    <w:rsid w:val="002E3B63"/>
    <w:rsid w:val="002E3D5D"/>
    <w:rsid w:val="002E4F9F"/>
    <w:rsid w:val="002E50E9"/>
    <w:rsid w:val="002E5406"/>
    <w:rsid w:val="002E6866"/>
    <w:rsid w:val="002E7C39"/>
    <w:rsid w:val="002E7E45"/>
    <w:rsid w:val="002F3D2C"/>
    <w:rsid w:val="002F3FF0"/>
    <w:rsid w:val="002F5B0A"/>
    <w:rsid w:val="002F759E"/>
    <w:rsid w:val="00300C51"/>
    <w:rsid w:val="00301E87"/>
    <w:rsid w:val="003023B2"/>
    <w:rsid w:val="0030295D"/>
    <w:rsid w:val="00302C17"/>
    <w:rsid w:val="003049BA"/>
    <w:rsid w:val="00304E98"/>
    <w:rsid w:val="00306D9B"/>
    <w:rsid w:val="003102ED"/>
    <w:rsid w:val="0031052C"/>
    <w:rsid w:val="00311414"/>
    <w:rsid w:val="00311AF4"/>
    <w:rsid w:val="00311BCB"/>
    <w:rsid w:val="00311CAD"/>
    <w:rsid w:val="00312D00"/>
    <w:rsid w:val="00312F6F"/>
    <w:rsid w:val="003164C1"/>
    <w:rsid w:val="0032059E"/>
    <w:rsid w:val="00321A17"/>
    <w:rsid w:val="00322CCA"/>
    <w:rsid w:val="00322E40"/>
    <w:rsid w:val="00323ECB"/>
    <w:rsid w:val="00323F6F"/>
    <w:rsid w:val="0032759D"/>
    <w:rsid w:val="00331C10"/>
    <w:rsid w:val="00333960"/>
    <w:rsid w:val="00334EC1"/>
    <w:rsid w:val="0033774B"/>
    <w:rsid w:val="0034021C"/>
    <w:rsid w:val="003425A0"/>
    <w:rsid w:val="003454D0"/>
    <w:rsid w:val="0034568A"/>
    <w:rsid w:val="00346FE2"/>
    <w:rsid w:val="00352C42"/>
    <w:rsid w:val="003535EE"/>
    <w:rsid w:val="00354402"/>
    <w:rsid w:val="00357F20"/>
    <w:rsid w:val="003614B0"/>
    <w:rsid w:val="00364333"/>
    <w:rsid w:val="00364DF9"/>
    <w:rsid w:val="00373242"/>
    <w:rsid w:val="00380A7A"/>
    <w:rsid w:val="003853A6"/>
    <w:rsid w:val="00396013"/>
    <w:rsid w:val="003A1271"/>
    <w:rsid w:val="003A5ED9"/>
    <w:rsid w:val="003B0BC0"/>
    <w:rsid w:val="003B1890"/>
    <w:rsid w:val="003B1F32"/>
    <w:rsid w:val="003B3B25"/>
    <w:rsid w:val="003B42BA"/>
    <w:rsid w:val="003B5ADC"/>
    <w:rsid w:val="003B7A44"/>
    <w:rsid w:val="003B7BD2"/>
    <w:rsid w:val="003B7EF4"/>
    <w:rsid w:val="003C0809"/>
    <w:rsid w:val="003C2485"/>
    <w:rsid w:val="003C2B27"/>
    <w:rsid w:val="003C4286"/>
    <w:rsid w:val="003D0C74"/>
    <w:rsid w:val="003D255E"/>
    <w:rsid w:val="003D25C6"/>
    <w:rsid w:val="003D3CC1"/>
    <w:rsid w:val="003D54FD"/>
    <w:rsid w:val="003D79C0"/>
    <w:rsid w:val="003E357C"/>
    <w:rsid w:val="003E3E02"/>
    <w:rsid w:val="003E4657"/>
    <w:rsid w:val="003E737D"/>
    <w:rsid w:val="003E7801"/>
    <w:rsid w:val="003F1F21"/>
    <w:rsid w:val="003F3828"/>
    <w:rsid w:val="003F5B61"/>
    <w:rsid w:val="0040147B"/>
    <w:rsid w:val="0040159D"/>
    <w:rsid w:val="004028DE"/>
    <w:rsid w:val="004035D1"/>
    <w:rsid w:val="00406EFD"/>
    <w:rsid w:val="00407826"/>
    <w:rsid w:val="00412409"/>
    <w:rsid w:val="00412574"/>
    <w:rsid w:val="0041285C"/>
    <w:rsid w:val="004159ED"/>
    <w:rsid w:val="00424FD1"/>
    <w:rsid w:val="004264C4"/>
    <w:rsid w:val="00427A36"/>
    <w:rsid w:val="004309E6"/>
    <w:rsid w:val="00431855"/>
    <w:rsid w:val="004324D7"/>
    <w:rsid w:val="00432548"/>
    <w:rsid w:val="00437ABF"/>
    <w:rsid w:val="00441913"/>
    <w:rsid w:val="00441ED2"/>
    <w:rsid w:val="00442095"/>
    <w:rsid w:val="004434BF"/>
    <w:rsid w:val="00443DB7"/>
    <w:rsid w:val="004440F7"/>
    <w:rsid w:val="00444CAC"/>
    <w:rsid w:val="00446C0C"/>
    <w:rsid w:val="00447AF1"/>
    <w:rsid w:val="004505F5"/>
    <w:rsid w:val="004565EA"/>
    <w:rsid w:val="00461E15"/>
    <w:rsid w:val="00462036"/>
    <w:rsid w:val="004631DC"/>
    <w:rsid w:val="004637E1"/>
    <w:rsid w:val="004644EA"/>
    <w:rsid w:val="00464A4B"/>
    <w:rsid w:val="004679EA"/>
    <w:rsid w:val="00470270"/>
    <w:rsid w:val="004708AD"/>
    <w:rsid w:val="004743B2"/>
    <w:rsid w:val="00475FA0"/>
    <w:rsid w:val="004760D7"/>
    <w:rsid w:val="00476767"/>
    <w:rsid w:val="004845CA"/>
    <w:rsid w:val="00485DEC"/>
    <w:rsid w:val="004902EC"/>
    <w:rsid w:val="00490D58"/>
    <w:rsid w:val="004939C1"/>
    <w:rsid w:val="00494F65"/>
    <w:rsid w:val="00495C57"/>
    <w:rsid w:val="00496E21"/>
    <w:rsid w:val="00496F15"/>
    <w:rsid w:val="004972AF"/>
    <w:rsid w:val="004A047B"/>
    <w:rsid w:val="004A178C"/>
    <w:rsid w:val="004A17A9"/>
    <w:rsid w:val="004A339D"/>
    <w:rsid w:val="004A44E6"/>
    <w:rsid w:val="004B1AEA"/>
    <w:rsid w:val="004B20DE"/>
    <w:rsid w:val="004B3B35"/>
    <w:rsid w:val="004B4B8D"/>
    <w:rsid w:val="004D3003"/>
    <w:rsid w:val="004D3C2F"/>
    <w:rsid w:val="004D659D"/>
    <w:rsid w:val="004D6BD0"/>
    <w:rsid w:val="004D7454"/>
    <w:rsid w:val="004D7D7A"/>
    <w:rsid w:val="004E5BD6"/>
    <w:rsid w:val="004E68F0"/>
    <w:rsid w:val="004E6C49"/>
    <w:rsid w:val="004E74F3"/>
    <w:rsid w:val="004F02D5"/>
    <w:rsid w:val="004F0690"/>
    <w:rsid w:val="004F0B46"/>
    <w:rsid w:val="004F482D"/>
    <w:rsid w:val="004F5297"/>
    <w:rsid w:val="004F5B3B"/>
    <w:rsid w:val="004F7F6B"/>
    <w:rsid w:val="005015F4"/>
    <w:rsid w:val="00507C74"/>
    <w:rsid w:val="005119B3"/>
    <w:rsid w:val="00517AAE"/>
    <w:rsid w:val="00521FA6"/>
    <w:rsid w:val="00523FDF"/>
    <w:rsid w:val="005249B7"/>
    <w:rsid w:val="0052736A"/>
    <w:rsid w:val="0052794C"/>
    <w:rsid w:val="00535DAB"/>
    <w:rsid w:val="00553913"/>
    <w:rsid w:val="00555DED"/>
    <w:rsid w:val="0055669B"/>
    <w:rsid w:val="00556C28"/>
    <w:rsid w:val="0055707A"/>
    <w:rsid w:val="00557AA7"/>
    <w:rsid w:val="00560EA5"/>
    <w:rsid w:val="005621F9"/>
    <w:rsid w:val="00565AA9"/>
    <w:rsid w:val="00567091"/>
    <w:rsid w:val="005718C2"/>
    <w:rsid w:val="0057246B"/>
    <w:rsid w:val="005724E8"/>
    <w:rsid w:val="00574FC5"/>
    <w:rsid w:val="0057510F"/>
    <w:rsid w:val="00575711"/>
    <w:rsid w:val="00575D79"/>
    <w:rsid w:val="00582964"/>
    <w:rsid w:val="00584356"/>
    <w:rsid w:val="00584C0F"/>
    <w:rsid w:val="005913F5"/>
    <w:rsid w:val="00592A69"/>
    <w:rsid w:val="00592CFE"/>
    <w:rsid w:val="00594F43"/>
    <w:rsid w:val="005A14E8"/>
    <w:rsid w:val="005A6B6C"/>
    <w:rsid w:val="005A77FA"/>
    <w:rsid w:val="005B03DA"/>
    <w:rsid w:val="005B21AE"/>
    <w:rsid w:val="005B2CB5"/>
    <w:rsid w:val="005B2D4F"/>
    <w:rsid w:val="005B48B0"/>
    <w:rsid w:val="005B688F"/>
    <w:rsid w:val="005C03F3"/>
    <w:rsid w:val="005C24D5"/>
    <w:rsid w:val="005C375A"/>
    <w:rsid w:val="005C6532"/>
    <w:rsid w:val="005C6C72"/>
    <w:rsid w:val="005D2217"/>
    <w:rsid w:val="005D2FA0"/>
    <w:rsid w:val="005E185B"/>
    <w:rsid w:val="005E4AC2"/>
    <w:rsid w:val="005E4C1F"/>
    <w:rsid w:val="005E5C21"/>
    <w:rsid w:val="005E690A"/>
    <w:rsid w:val="005E753D"/>
    <w:rsid w:val="005F1FC3"/>
    <w:rsid w:val="005F4B9C"/>
    <w:rsid w:val="005F4FA4"/>
    <w:rsid w:val="005F6520"/>
    <w:rsid w:val="005F776D"/>
    <w:rsid w:val="00602599"/>
    <w:rsid w:val="00602B22"/>
    <w:rsid w:val="00602F0C"/>
    <w:rsid w:val="00603025"/>
    <w:rsid w:val="00603BE1"/>
    <w:rsid w:val="006136CC"/>
    <w:rsid w:val="006166A8"/>
    <w:rsid w:val="006228C1"/>
    <w:rsid w:val="00623F10"/>
    <w:rsid w:val="00624BEC"/>
    <w:rsid w:val="00625669"/>
    <w:rsid w:val="00626B1D"/>
    <w:rsid w:val="006277B6"/>
    <w:rsid w:val="00630A63"/>
    <w:rsid w:val="00631EBD"/>
    <w:rsid w:val="0063211D"/>
    <w:rsid w:val="00632FF5"/>
    <w:rsid w:val="00633872"/>
    <w:rsid w:val="00635246"/>
    <w:rsid w:val="006362F0"/>
    <w:rsid w:val="00636C0A"/>
    <w:rsid w:val="006417B3"/>
    <w:rsid w:val="00645094"/>
    <w:rsid w:val="00650BD8"/>
    <w:rsid w:val="00650FC3"/>
    <w:rsid w:val="00655B13"/>
    <w:rsid w:val="00656F89"/>
    <w:rsid w:val="00657D4A"/>
    <w:rsid w:val="0066143C"/>
    <w:rsid w:val="00661E30"/>
    <w:rsid w:val="00663A44"/>
    <w:rsid w:val="0066431F"/>
    <w:rsid w:val="00665E11"/>
    <w:rsid w:val="006667CE"/>
    <w:rsid w:val="00666A86"/>
    <w:rsid w:val="0067333A"/>
    <w:rsid w:val="00680B5B"/>
    <w:rsid w:val="00684FBA"/>
    <w:rsid w:val="00685A14"/>
    <w:rsid w:val="00696AE4"/>
    <w:rsid w:val="006A106A"/>
    <w:rsid w:val="006A1EBA"/>
    <w:rsid w:val="006A5F56"/>
    <w:rsid w:val="006B0CEC"/>
    <w:rsid w:val="006B1442"/>
    <w:rsid w:val="006B2801"/>
    <w:rsid w:val="006B3DE7"/>
    <w:rsid w:val="006B648A"/>
    <w:rsid w:val="006B7A31"/>
    <w:rsid w:val="006B7DEE"/>
    <w:rsid w:val="006B7E33"/>
    <w:rsid w:val="006C5D88"/>
    <w:rsid w:val="006C6484"/>
    <w:rsid w:val="006C6ECA"/>
    <w:rsid w:val="006D0D4C"/>
    <w:rsid w:val="006D3DDC"/>
    <w:rsid w:val="006D507B"/>
    <w:rsid w:val="006E0BCE"/>
    <w:rsid w:val="006E18E7"/>
    <w:rsid w:val="006E38F8"/>
    <w:rsid w:val="006E4BB6"/>
    <w:rsid w:val="006E7C9D"/>
    <w:rsid w:val="006F2D91"/>
    <w:rsid w:val="006F61B8"/>
    <w:rsid w:val="00702197"/>
    <w:rsid w:val="00702C6F"/>
    <w:rsid w:val="0070562D"/>
    <w:rsid w:val="00706AD3"/>
    <w:rsid w:val="0071375C"/>
    <w:rsid w:val="00723251"/>
    <w:rsid w:val="00727370"/>
    <w:rsid w:val="00727974"/>
    <w:rsid w:val="00730A67"/>
    <w:rsid w:val="007310A5"/>
    <w:rsid w:val="0073225A"/>
    <w:rsid w:val="00736F6A"/>
    <w:rsid w:val="007416FA"/>
    <w:rsid w:val="007422CE"/>
    <w:rsid w:val="00742985"/>
    <w:rsid w:val="00742F0A"/>
    <w:rsid w:val="00743FC5"/>
    <w:rsid w:val="00746367"/>
    <w:rsid w:val="00747E6B"/>
    <w:rsid w:val="00751289"/>
    <w:rsid w:val="00752251"/>
    <w:rsid w:val="007531CA"/>
    <w:rsid w:val="0075626D"/>
    <w:rsid w:val="007617E2"/>
    <w:rsid w:val="007633AB"/>
    <w:rsid w:val="00772BCB"/>
    <w:rsid w:val="00774278"/>
    <w:rsid w:val="007771A6"/>
    <w:rsid w:val="007775B4"/>
    <w:rsid w:val="00780440"/>
    <w:rsid w:val="00780826"/>
    <w:rsid w:val="00780843"/>
    <w:rsid w:val="00781337"/>
    <w:rsid w:val="00781A43"/>
    <w:rsid w:val="00781D9A"/>
    <w:rsid w:val="00782845"/>
    <w:rsid w:val="00783A67"/>
    <w:rsid w:val="00783E2C"/>
    <w:rsid w:val="0079031A"/>
    <w:rsid w:val="00792175"/>
    <w:rsid w:val="007931F4"/>
    <w:rsid w:val="00797740"/>
    <w:rsid w:val="007A2997"/>
    <w:rsid w:val="007A2EE9"/>
    <w:rsid w:val="007A582A"/>
    <w:rsid w:val="007A7013"/>
    <w:rsid w:val="007B01D1"/>
    <w:rsid w:val="007B474D"/>
    <w:rsid w:val="007B4E42"/>
    <w:rsid w:val="007B7205"/>
    <w:rsid w:val="007C0DB2"/>
    <w:rsid w:val="007C1AC5"/>
    <w:rsid w:val="007C24D6"/>
    <w:rsid w:val="007C2B89"/>
    <w:rsid w:val="007C3427"/>
    <w:rsid w:val="007C3867"/>
    <w:rsid w:val="007C3DD5"/>
    <w:rsid w:val="007C4B12"/>
    <w:rsid w:val="007C4BFE"/>
    <w:rsid w:val="007C4DBF"/>
    <w:rsid w:val="007C6C64"/>
    <w:rsid w:val="007D3242"/>
    <w:rsid w:val="007D56E5"/>
    <w:rsid w:val="007E2308"/>
    <w:rsid w:val="007E6DA0"/>
    <w:rsid w:val="007F1325"/>
    <w:rsid w:val="007F1D41"/>
    <w:rsid w:val="007F20B6"/>
    <w:rsid w:val="007F4E1F"/>
    <w:rsid w:val="007F6E96"/>
    <w:rsid w:val="00801505"/>
    <w:rsid w:val="00803B20"/>
    <w:rsid w:val="00804B40"/>
    <w:rsid w:val="008055FD"/>
    <w:rsid w:val="008120B5"/>
    <w:rsid w:val="0081549E"/>
    <w:rsid w:val="008168E1"/>
    <w:rsid w:val="00822687"/>
    <w:rsid w:val="00823176"/>
    <w:rsid w:val="0082373F"/>
    <w:rsid w:val="0082425E"/>
    <w:rsid w:val="008244B0"/>
    <w:rsid w:val="008251F4"/>
    <w:rsid w:val="00830B67"/>
    <w:rsid w:val="00832682"/>
    <w:rsid w:val="00835C54"/>
    <w:rsid w:val="0084053C"/>
    <w:rsid w:val="00841199"/>
    <w:rsid w:val="00841494"/>
    <w:rsid w:val="008428BE"/>
    <w:rsid w:val="00842BDF"/>
    <w:rsid w:val="00843CCC"/>
    <w:rsid w:val="008508EE"/>
    <w:rsid w:val="00856326"/>
    <w:rsid w:val="00856EB7"/>
    <w:rsid w:val="00857D63"/>
    <w:rsid w:val="00861293"/>
    <w:rsid w:val="00862B93"/>
    <w:rsid w:val="00863C2E"/>
    <w:rsid w:val="008648AA"/>
    <w:rsid w:val="00864D6D"/>
    <w:rsid w:val="00871C38"/>
    <w:rsid w:val="0087308A"/>
    <w:rsid w:val="008745EF"/>
    <w:rsid w:val="00874F36"/>
    <w:rsid w:val="00875222"/>
    <w:rsid w:val="00875EBF"/>
    <w:rsid w:val="00882CA4"/>
    <w:rsid w:val="0088332A"/>
    <w:rsid w:val="008848A1"/>
    <w:rsid w:val="00884A00"/>
    <w:rsid w:val="00885862"/>
    <w:rsid w:val="008902C0"/>
    <w:rsid w:val="00890425"/>
    <w:rsid w:val="00891FC0"/>
    <w:rsid w:val="00892EF4"/>
    <w:rsid w:val="008934B5"/>
    <w:rsid w:val="00893902"/>
    <w:rsid w:val="008A0D3D"/>
    <w:rsid w:val="008A4E6F"/>
    <w:rsid w:val="008A50BD"/>
    <w:rsid w:val="008A52B0"/>
    <w:rsid w:val="008B0608"/>
    <w:rsid w:val="008B2B2B"/>
    <w:rsid w:val="008B47D6"/>
    <w:rsid w:val="008B4C84"/>
    <w:rsid w:val="008C04FE"/>
    <w:rsid w:val="008D3E5D"/>
    <w:rsid w:val="008D4022"/>
    <w:rsid w:val="008D4F12"/>
    <w:rsid w:val="008D744B"/>
    <w:rsid w:val="008E1171"/>
    <w:rsid w:val="008E186B"/>
    <w:rsid w:val="008E3774"/>
    <w:rsid w:val="008E4663"/>
    <w:rsid w:val="008E5249"/>
    <w:rsid w:val="008F12A9"/>
    <w:rsid w:val="008F42B9"/>
    <w:rsid w:val="008F4719"/>
    <w:rsid w:val="008F5D45"/>
    <w:rsid w:val="008F7E92"/>
    <w:rsid w:val="009002D9"/>
    <w:rsid w:val="00902699"/>
    <w:rsid w:val="0090558B"/>
    <w:rsid w:val="009055C7"/>
    <w:rsid w:val="0090560D"/>
    <w:rsid w:val="0090600D"/>
    <w:rsid w:val="00907773"/>
    <w:rsid w:val="00910BEE"/>
    <w:rsid w:val="00920E5E"/>
    <w:rsid w:val="009242BF"/>
    <w:rsid w:val="00924D4B"/>
    <w:rsid w:val="0092514D"/>
    <w:rsid w:val="00927390"/>
    <w:rsid w:val="00927D42"/>
    <w:rsid w:val="009337EB"/>
    <w:rsid w:val="00933CF4"/>
    <w:rsid w:val="009400A4"/>
    <w:rsid w:val="009409AB"/>
    <w:rsid w:val="00946D17"/>
    <w:rsid w:val="0095072B"/>
    <w:rsid w:val="00954710"/>
    <w:rsid w:val="009551F6"/>
    <w:rsid w:val="00961D1A"/>
    <w:rsid w:val="00963105"/>
    <w:rsid w:val="0096543C"/>
    <w:rsid w:val="00965665"/>
    <w:rsid w:val="00966085"/>
    <w:rsid w:val="00967D55"/>
    <w:rsid w:val="00970421"/>
    <w:rsid w:val="00970914"/>
    <w:rsid w:val="00975AC2"/>
    <w:rsid w:val="00976460"/>
    <w:rsid w:val="00976763"/>
    <w:rsid w:val="00976C2A"/>
    <w:rsid w:val="00977A02"/>
    <w:rsid w:val="009801BF"/>
    <w:rsid w:val="00982E65"/>
    <w:rsid w:val="00983C65"/>
    <w:rsid w:val="00996E0E"/>
    <w:rsid w:val="009A47ED"/>
    <w:rsid w:val="009A7EA5"/>
    <w:rsid w:val="009B0310"/>
    <w:rsid w:val="009B1EE4"/>
    <w:rsid w:val="009B2E12"/>
    <w:rsid w:val="009B479E"/>
    <w:rsid w:val="009B6DD5"/>
    <w:rsid w:val="009B6F90"/>
    <w:rsid w:val="009C2B4F"/>
    <w:rsid w:val="009C6F8E"/>
    <w:rsid w:val="009C7454"/>
    <w:rsid w:val="009C7FBD"/>
    <w:rsid w:val="009D275E"/>
    <w:rsid w:val="009D48BF"/>
    <w:rsid w:val="009D5881"/>
    <w:rsid w:val="009D5DF0"/>
    <w:rsid w:val="009D75E7"/>
    <w:rsid w:val="009E1E7B"/>
    <w:rsid w:val="009E791D"/>
    <w:rsid w:val="009E7A7B"/>
    <w:rsid w:val="009E7D93"/>
    <w:rsid w:val="009F1FCC"/>
    <w:rsid w:val="009F2608"/>
    <w:rsid w:val="009F2C01"/>
    <w:rsid w:val="009F456C"/>
    <w:rsid w:val="009F69DA"/>
    <w:rsid w:val="00A00A4C"/>
    <w:rsid w:val="00A00DD5"/>
    <w:rsid w:val="00A01B98"/>
    <w:rsid w:val="00A01CC7"/>
    <w:rsid w:val="00A02059"/>
    <w:rsid w:val="00A04063"/>
    <w:rsid w:val="00A05181"/>
    <w:rsid w:val="00A054B1"/>
    <w:rsid w:val="00A05A4D"/>
    <w:rsid w:val="00A077E6"/>
    <w:rsid w:val="00A07860"/>
    <w:rsid w:val="00A13F46"/>
    <w:rsid w:val="00A14D1F"/>
    <w:rsid w:val="00A15EA5"/>
    <w:rsid w:val="00A1791A"/>
    <w:rsid w:val="00A204EE"/>
    <w:rsid w:val="00A209F5"/>
    <w:rsid w:val="00A245BC"/>
    <w:rsid w:val="00A30A7B"/>
    <w:rsid w:val="00A314B4"/>
    <w:rsid w:val="00A31C48"/>
    <w:rsid w:val="00A3451E"/>
    <w:rsid w:val="00A3770F"/>
    <w:rsid w:val="00A40A5A"/>
    <w:rsid w:val="00A40A8C"/>
    <w:rsid w:val="00A42EDA"/>
    <w:rsid w:val="00A431C0"/>
    <w:rsid w:val="00A43522"/>
    <w:rsid w:val="00A4415B"/>
    <w:rsid w:val="00A44D95"/>
    <w:rsid w:val="00A466E9"/>
    <w:rsid w:val="00A50703"/>
    <w:rsid w:val="00A54C99"/>
    <w:rsid w:val="00A67621"/>
    <w:rsid w:val="00A67BAA"/>
    <w:rsid w:val="00A67D9B"/>
    <w:rsid w:val="00A71DA7"/>
    <w:rsid w:val="00A731B4"/>
    <w:rsid w:val="00A739AA"/>
    <w:rsid w:val="00A76A15"/>
    <w:rsid w:val="00A82806"/>
    <w:rsid w:val="00A90162"/>
    <w:rsid w:val="00A903E4"/>
    <w:rsid w:val="00A94497"/>
    <w:rsid w:val="00A94F79"/>
    <w:rsid w:val="00A954BA"/>
    <w:rsid w:val="00AA0B43"/>
    <w:rsid w:val="00AA1437"/>
    <w:rsid w:val="00AA3CF7"/>
    <w:rsid w:val="00AA6FF4"/>
    <w:rsid w:val="00AA7403"/>
    <w:rsid w:val="00AA74C6"/>
    <w:rsid w:val="00AA763A"/>
    <w:rsid w:val="00AA7A97"/>
    <w:rsid w:val="00AB04C9"/>
    <w:rsid w:val="00AB056D"/>
    <w:rsid w:val="00AB072C"/>
    <w:rsid w:val="00AB55B0"/>
    <w:rsid w:val="00AC1671"/>
    <w:rsid w:val="00AC31F2"/>
    <w:rsid w:val="00AC7F95"/>
    <w:rsid w:val="00AD0002"/>
    <w:rsid w:val="00AD073A"/>
    <w:rsid w:val="00AD0753"/>
    <w:rsid w:val="00AD2176"/>
    <w:rsid w:val="00AD26EB"/>
    <w:rsid w:val="00AD6DE8"/>
    <w:rsid w:val="00AE10E4"/>
    <w:rsid w:val="00AE136E"/>
    <w:rsid w:val="00AE627D"/>
    <w:rsid w:val="00AE6304"/>
    <w:rsid w:val="00AF3158"/>
    <w:rsid w:val="00AF3A6E"/>
    <w:rsid w:val="00AF4CF8"/>
    <w:rsid w:val="00AF65BC"/>
    <w:rsid w:val="00B03A3D"/>
    <w:rsid w:val="00B04344"/>
    <w:rsid w:val="00B14193"/>
    <w:rsid w:val="00B14466"/>
    <w:rsid w:val="00B15281"/>
    <w:rsid w:val="00B160CE"/>
    <w:rsid w:val="00B16545"/>
    <w:rsid w:val="00B1659C"/>
    <w:rsid w:val="00B24400"/>
    <w:rsid w:val="00B25364"/>
    <w:rsid w:val="00B25971"/>
    <w:rsid w:val="00B26383"/>
    <w:rsid w:val="00B263DC"/>
    <w:rsid w:val="00B30BB0"/>
    <w:rsid w:val="00B31C27"/>
    <w:rsid w:val="00B32298"/>
    <w:rsid w:val="00B322E9"/>
    <w:rsid w:val="00B3329E"/>
    <w:rsid w:val="00B33335"/>
    <w:rsid w:val="00B33467"/>
    <w:rsid w:val="00B338BD"/>
    <w:rsid w:val="00B34349"/>
    <w:rsid w:val="00B34756"/>
    <w:rsid w:val="00B365AC"/>
    <w:rsid w:val="00B37163"/>
    <w:rsid w:val="00B37E09"/>
    <w:rsid w:val="00B40019"/>
    <w:rsid w:val="00B4293D"/>
    <w:rsid w:val="00B443FA"/>
    <w:rsid w:val="00B445E7"/>
    <w:rsid w:val="00B447C1"/>
    <w:rsid w:val="00B4575C"/>
    <w:rsid w:val="00B45B4B"/>
    <w:rsid w:val="00B52005"/>
    <w:rsid w:val="00B545F7"/>
    <w:rsid w:val="00B5732F"/>
    <w:rsid w:val="00B5787D"/>
    <w:rsid w:val="00B62D3E"/>
    <w:rsid w:val="00B630F0"/>
    <w:rsid w:val="00B63585"/>
    <w:rsid w:val="00B6500B"/>
    <w:rsid w:val="00B70F5D"/>
    <w:rsid w:val="00B740F3"/>
    <w:rsid w:val="00B744EC"/>
    <w:rsid w:val="00B746C0"/>
    <w:rsid w:val="00B765FC"/>
    <w:rsid w:val="00B778D0"/>
    <w:rsid w:val="00B8039A"/>
    <w:rsid w:val="00B807F7"/>
    <w:rsid w:val="00B83804"/>
    <w:rsid w:val="00B86F41"/>
    <w:rsid w:val="00B931AE"/>
    <w:rsid w:val="00B96C9A"/>
    <w:rsid w:val="00B97BC1"/>
    <w:rsid w:val="00BA0C8C"/>
    <w:rsid w:val="00BA0E5D"/>
    <w:rsid w:val="00BA1D1B"/>
    <w:rsid w:val="00BA1E6C"/>
    <w:rsid w:val="00BA1FCA"/>
    <w:rsid w:val="00BA33E5"/>
    <w:rsid w:val="00BA5D67"/>
    <w:rsid w:val="00BA6CCA"/>
    <w:rsid w:val="00BB0224"/>
    <w:rsid w:val="00BB440A"/>
    <w:rsid w:val="00BB6843"/>
    <w:rsid w:val="00BB7DD4"/>
    <w:rsid w:val="00BC0AA2"/>
    <w:rsid w:val="00BC127C"/>
    <w:rsid w:val="00BC3D79"/>
    <w:rsid w:val="00BC4D9C"/>
    <w:rsid w:val="00BC517C"/>
    <w:rsid w:val="00BD3570"/>
    <w:rsid w:val="00BD50B3"/>
    <w:rsid w:val="00BD5198"/>
    <w:rsid w:val="00BD53D9"/>
    <w:rsid w:val="00BD6BBB"/>
    <w:rsid w:val="00BD7D7A"/>
    <w:rsid w:val="00BE0AD6"/>
    <w:rsid w:val="00BE1F66"/>
    <w:rsid w:val="00BF1CB9"/>
    <w:rsid w:val="00BF4CA7"/>
    <w:rsid w:val="00BF5EC7"/>
    <w:rsid w:val="00BF6651"/>
    <w:rsid w:val="00BF77DC"/>
    <w:rsid w:val="00C051FF"/>
    <w:rsid w:val="00C121FF"/>
    <w:rsid w:val="00C12BF3"/>
    <w:rsid w:val="00C1470B"/>
    <w:rsid w:val="00C20276"/>
    <w:rsid w:val="00C214E8"/>
    <w:rsid w:val="00C3159D"/>
    <w:rsid w:val="00C3195A"/>
    <w:rsid w:val="00C32081"/>
    <w:rsid w:val="00C32377"/>
    <w:rsid w:val="00C33AAF"/>
    <w:rsid w:val="00C35371"/>
    <w:rsid w:val="00C35D23"/>
    <w:rsid w:val="00C3710D"/>
    <w:rsid w:val="00C40C46"/>
    <w:rsid w:val="00C423EC"/>
    <w:rsid w:val="00C425CE"/>
    <w:rsid w:val="00C46A6C"/>
    <w:rsid w:val="00C51AC5"/>
    <w:rsid w:val="00C53187"/>
    <w:rsid w:val="00C563A8"/>
    <w:rsid w:val="00C569C3"/>
    <w:rsid w:val="00C61F53"/>
    <w:rsid w:val="00C63118"/>
    <w:rsid w:val="00C66E64"/>
    <w:rsid w:val="00C71D63"/>
    <w:rsid w:val="00C72DC8"/>
    <w:rsid w:val="00C7319B"/>
    <w:rsid w:val="00C759F3"/>
    <w:rsid w:val="00C77C45"/>
    <w:rsid w:val="00C815AA"/>
    <w:rsid w:val="00C82101"/>
    <w:rsid w:val="00C82371"/>
    <w:rsid w:val="00C844B8"/>
    <w:rsid w:val="00C84C49"/>
    <w:rsid w:val="00C87A66"/>
    <w:rsid w:val="00C91AFA"/>
    <w:rsid w:val="00C92238"/>
    <w:rsid w:val="00C92527"/>
    <w:rsid w:val="00C96C59"/>
    <w:rsid w:val="00C97CC5"/>
    <w:rsid w:val="00C97EAB"/>
    <w:rsid w:val="00CA2125"/>
    <w:rsid w:val="00CA2CBA"/>
    <w:rsid w:val="00CA33E6"/>
    <w:rsid w:val="00CA78DC"/>
    <w:rsid w:val="00CB19A2"/>
    <w:rsid w:val="00CB34EE"/>
    <w:rsid w:val="00CB3B82"/>
    <w:rsid w:val="00CB5ABF"/>
    <w:rsid w:val="00CB5C7C"/>
    <w:rsid w:val="00CB674F"/>
    <w:rsid w:val="00CB76B9"/>
    <w:rsid w:val="00CC0D63"/>
    <w:rsid w:val="00CC2F28"/>
    <w:rsid w:val="00CC76EF"/>
    <w:rsid w:val="00CD0597"/>
    <w:rsid w:val="00CD05E1"/>
    <w:rsid w:val="00CD092A"/>
    <w:rsid w:val="00CD1095"/>
    <w:rsid w:val="00CD35A4"/>
    <w:rsid w:val="00CD4309"/>
    <w:rsid w:val="00CD4B73"/>
    <w:rsid w:val="00CD5A43"/>
    <w:rsid w:val="00CD737C"/>
    <w:rsid w:val="00CE04B2"/>
    <w:rsid w:val="00CE0FE1"/>
    <w:rsid w:val="00CE394C"/>
    <w:rsid w:val="00CE4550"/>
    <w:rsid w:val="00CE45E0"/>
    <w:rsid w:val="00CE4F7A"/>
    <w:rsid w:val="00CF2BE5"/>
    <w:rsid w:val="00CF54ED"/>
    <w:rsid w:val="00CF7A1F"/>
    <w:rsid w:val="00D00EB6"/>
    <w:rsid w:val="00D03E03"/>
    <w:rsid w:val="00D04F5B"/>
    <w:rsid w:val="00D05699"/>
    <w:rsid w:val="00D059F9"/>
    <w:rsid w:val="00D05DD5"/>
    <w:rsid w:val="00D05E9B"/>
    <w:rsid w:val="00D06DDC"/>
    <w:rsid w:val="00D11290"/>
    <w:rsid w:val="00D124A9"/>
    <w:rsid w:val="00D16E1F"/>
    <w:rsid w:val="00D177C1"/>
    <w:rsid w:val="00D24643"/>
    <w:rsid w:val="00D25341"/>
    <w:rsid w:val="00D31855"/>
    <w:rsid w:val="00D349DF"/>
    <w:rsid w:val="00D422C5"/>
    <w:rsid w:val="00D448A0"/>
    <w:rsid w:val="00D44B25"/>
    <w:rsid w:val="00D47F6B"/>
    <w:rsid w:val="00D47F8D"/>
    <w:rsid w:val="00D53239"/>
    <w:rsid w:val="00D54576"/>
    <w:rsid w:val="00D54927"/>
    <w:rsid w:val="00D54F66"/>
    <w:rsid w:val="00D554A2"/>
    <w:rsid w:val="00D5587D"/>
    <w:rsid w:val="00D57A3F"/>
    <w:rsid w:val="00D600DD"/>
    <w:rsid w:val="00D618D4"/>
    <w:rsid w:val="00D63D45"/>
    <w:rsid w:val="00D677B0"/>
    <w:rsid w:val="00D70DA1"/>
    <w:rsid w:val="00D74116"/>
    <w:rsid w:val="00D74DD5"/>
    <w:rsid w:val="00D75051"/>
    <w:rsid w:val="00D754AB"/>
    <w:rsid w:val="00D7585C"/>
    <w:rsid w:val="00D80EE5"/>
    <w:rsid w:val="00D83B09"/>
    <w:rsid w:val="00D95FB8"/>
    <w:rsid w:val="00D97BE9"/>
    <w:rsid w:val="00DA4249"/>
    <w:rsid w:val="00DA6830"/>
    <w:rsid w:val="00DB52C8"/>
    <w:rsid w:val="00DC23AF"/>
    <w:rsid w:val="00DC3B75"/>
    <w:rsid w:val="00DC55C7"/>
    <w:rsid w:val="00DD464C"/>
    <w:rsid w:val="00DD60D8"/>
    <w:rsid w:val="00DE05F9"/>
    <w:rsid w:val="00DE763D"/>
    <w:rsid w:val="00DF34C4"/>
    <w:rsid w:val="00DF49C5"/>
    <w:rsid w:val="00DF4A9F"/>
    <w:rsid w:val="00DF612B"/>
    <w:rsid w:val="00DF6CD4"/>
    <w:rsid w:val="00DF7418"/>
    <w:rsid w:val="00E01587"/>
    <w:rsid w:val="00E015DB"/>
    <w:rsid w:val="00E03B76"/>
    <w:rsid w:val="00E048D6"/>
    <w:rsid w:val="00E04EBC"/>
    <w:rsid w:val="00E057BF"/>
    <w:rsid w:val="00E05A72"/>
    <w:rsid w:val="00E07AEA"/>
    <w:rsid w:val="00E1217D"/>
    <w:rsid w:val="00E17AF3"/>
    <w:rsid w:val="00E2095B"/>
    <w:rsid w:val="00E20F89"/>
    <w:rsid w:val="00E25644"/>
    <w:rsid w:val="00E36A20"/>
    <w:rsid w:val="00E403F9"/>
    <w:rsid w:val="00E4350A"/>
    <w:rsid w:val="00E46512"/>
    <w:rsid w:val="00E51A94"/>
    <w:rsid w:val="00E5640B"/>
    <w:rsid w:val="00E61A58"/>
    <w:rsid w:val="00E61EAF"/>
    <w:rsid w:val="00E66AF4"/>
    <w:rsid w:val="00E67C2B"/>
    <w:rsid w:val="00E71266"/>
    <w:rsid w:val="00E73564"/>
    <w:rsid w:val="00E802D9"/>
    <w:rsid w:val="00E80CD7"/>
    <w:rsid w:val="00E81146"/>
    <w:rsid w:val="00E81C64"/>
    <w:rsid w:val="00E9656E"/>
    <w:rsid w:val="00E9673D"/>
    <w:rsid w:val="00EA42D5"/>
    <w:rsid w:val="00EA795D"/>
    <w:rsid w:val="00EB54AA"/>
    <w:rsid w:val="00EB770E"/>
    <w:rsid w:val="00EC4190"/>
    <w:rsid w:val="00EC64D8"/>
    <w:rsid w:val="00EC73F5"/>
    <w:rsid w:val="00ED10B5"/>
    <w:rsid w:val="00ED315B"/>
    <w:rsid w:val="00EE5723"/>
    <w:rsid w:val="00EE7D5A"/>
    <w:rsid w:val="00EF3804"/>
    <w:rsid w:val="00EF4535"/>
    <w:rsid w:val="00EF5304"/>
    <w:rsid w:val="00EF58C3"/>
    <w:rsid w:val="00EF6A5F"/>
    <w:rsid w:val="00F0053A"/>
    <w:rsid w:val="00F02C9E"/>
    <w:rsid w:val="00F04A0E"/>
    <w:rsid w:val="00F0670F"/>
    <w:rsid w:val="00F07996"/>
    <w:rsid w:val="00F10470"/>
    <w:rsid w:val="00F1381A"/>
    <w:rsid w:val="00F14C50"/>
    <w:rsid w:val="00F216A8"/>
    <w:rsid w:val="00F2297C"/>
    <w:rsid w:val="00F2312A"/>
    <w:rsid w:val="00F23AC3"/>
    <w:rsid w:val="00F24D88"/>
    <w:rsid w:val="00F25846"/>
    <w:rsid w:val="00F37296"/>
    <w:rsid w:val="00F401DC"/>
    <w:rsid w:val="00F4106C"/>
    <w:rsid w:val="00F41729"/>
    <w:rsid w:val="00F41A02"/>
    <w:rsid w:val="00F42743"/>
    <w:rsid w:val="00F433A7"/>
    <w:rsid w:val="00F46DE1"/>
    <w:rsid w:val="00F51BB6"/>
    <w:rsid w:val="00F51FCE"/>
    <w:rsid w:val="00F53594"/>
    <w:rsid w:val="00F5503E"/>
    <w:rsid w:val="00F56D32"/>
    <w:rsid w:val="00F6177B"/>
    <w:rsid w:val="00F61E3F"/>
    <w:rsid w:val="00F61E55"/>
    <w:rsid w:val="00F65D9D"/>
    <w:rsid w:val="00F65EDE"/>
    <w:rsid w:val="00F67F10"/>
    <w:rsid w:val="00F708D0"/>
    <w:rsid w:val="00F71092"/>
    <w:rsid w:val="00F71F7A"/>
    <w:rsid w:val="00F72DB0"/>
    <w:rsid w:val="00F801F9"/>
    <w:rsid w:val="00F827DD"/>
    <w:rsid w:val="00F8322D"/>
    <w:rsid w:val="00F83B38"/>
    <w:rsid w:val="00F844AE"/>
    <w:rsid w:val="00F84C24"/>
    <w:rsid w:val="00F858AD"/>
    <w:rsid w:val="00F9116C"/>
    <w:rsid w:val="00F94058"/>
    <w:rsid w:val="00F960D6"/>
    <w:rsid w:val="00FA19F5"/>
    <w:rsid w:val="00FA52D8"/>
    <w:rsid w:val="00FA5751"/>
    <w:rsid w:val="00FA6278"/>
    <w:rsid w:val="00FA66E0"/>
    <w:rsid w:val="00FB0725"/>
    <w:rsid w:val="00FB08DF"/>
    <w:rsid w:val="00FB26D4"/>
    <w:rsid w:val="00FB340D"/>
    <w:rsid w:val="00FB3E80"/>
    <w:rsid w:val="00FC18B9"/>
    <w:rsid w:val="00FC2BC3"/>
    <w:rsid w:val="00FC6D3A"/>
    <w:rsid w:val="00FD0931"/>
    <w:rsid w:val="00FD23EF"/>
    <w:rsid w:val="00FD28F2"/>
    <w:rsid w:val="00FD2DAA"/>
    <w:rsid w:val="00FD328D"/>
    <w:rsid w:val="00FD6C15"/>
    <w:rsid w:val="00FE005E"/>
    <w:rsid w:val="00FE0B90"/>
    <w:rsid w:val="00FE22C2"/>
    <w:rsid w:val="00FE37D2"/>
    <w:rsid w:val="00FE4197"/>
    <w:rsid w:val="00FE531C"/>
    <w:rsid w:val="00FE7393"/>
    <w:rsid w:val="00FE75B9"/>
    <w:rsid w:val="00FF368B"/>
    <w:rsid w:val="00FF3897"/>
    <w:rsid w:val="00FF5255"/>
    <w:rsid w:val="00F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12B"/>
    <w:pPr>
      <w:widowControl w:val="0"/>
      <w:adjustRightInd w:val="0"/>
      <w:spacing w:line="360" w:lineRule="auto"/>
      <w:jc w:val="both"/>
      <w:textAlignment w:val="baseline"/>
    </w:pPr>
    <w:rPr>
      <w:szCs w:val="24"/>
    </w:rPr>
  </w:style>
  <w:style w:type="paragraph" w:styleId="1">
    <w:name w:val="heading 1"/>
    <w:basedOn w:val="a"/>
    <w:next w:val="a0"/>
    <w:qFormat/>
    <w:rsid w:val="00DF612B"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qFormat/>
    <w:rsid w:val="00DF612B"/>
    <w:pPr>
      <w:keepNext/>
      <w:keepLines/>
      <w:numPr>
        <w:ilvl w:val="1"/>
        <w:numId w:val="1"/>
      </w:numPr>
      <w:spacing w:before="360" w:line="480" w:lineRule="auto"/>
      <w:outlineLvl w:val="1"/>
    </w:pPr>
    <w:rPr>
      <w:rFonts w:ascii="Arial" w:eastAsia="黑体" w:hAnsi="Arial"/>
      <w:b/>
      <w:bCs/>
    </w:rPr>
  </w:style>
  <w:style w:type="paragraph" w:styleId="3">
    <w:name w:val="heading 3"/>
    <w:basedOn w:val="a"/>
    <w:next w:val="a"/>
    <w:qFormat/>
    <w:rsid w:val="00DF612B"/>
    <w:pPr>
      <w:keepNext/>
      <w:keepLines/>
      <w:numPr>
        <w:ilvl w:val="2"/>
        <w:numId w:val="1"/>
      </w:numPr>
      <w:outlineLvl w:val="2"/>
    </w:pPr>
  </w:style>
  <w:style w:type="paragraph" w:styleId="4">
    <w:name w:val="heading 4"/>
    <w:basedOn w:val="a"/>
    <w:next w:val="a"/>
    <w:qFormat/>
    <w:rsid w:val="00DF612B"/>
    <w:pPr>
      <w:keepNext/>
      <w:keepLines/>
      <w:numPr>
        <w:ilvl w:val="3"/>
        <w:numId w:val="1"/>
      </w:numPr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rsid w:val="00DF612B"/>
    <w:pPr>
      <w:keepNext/>
      <w:keepLines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rsid w:val="00DF612B"/>
    <w:pPr>
      <w:keepNext/>
      <w:keepLines/>
      <w:numPr>
        <w:ilvl w:val="5"/>
        <w:numId w:val="1"/>
      </w:numPr>
      <w:outlineLvl w:val="5"/>
    </w:pPr>
    <w:rPr>
      <w:rFonts w:ascii="Arial" w:hAnsi="Arial"/>
    </w:rPr>
  </w:style>
  <w:style w:type="paragraph" w:styleId="7">
    <w:name w:val="heading 7"/>
    <w:basedOn w:val="a"/>
    <w:next w:val="a"/>
    <w:qFormat/>
    <w:rsid w:val="00DF61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DF61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DF61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semiHidden/>
    <w:rsid w:val="00DF612B"/>
    <w:pPr>
      <w:ind w:firstLine="420"/>
    </w:pPr>
  </w:style>
  <w:style w:type="paragraph" w:styleId="a5">
    <w:name w:val="header"/>
    <w:basedOn w:val="a"/>
    <w:next w:val="a6"/>
    <w:semiHidden/>
    <w:rsid w:val="00DF612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left"/>
    </w:pPr>
    <w:rPr>
      <w:sz w:val="21"/>
      <w:szCs w:val="21"/>
    </w:rPr>
  </w:style>
  <w:style w:type="paragraph" w:styleId="a6">
    <w:name w:val="footer"/>
    <w:basedOn w:val="a"/>
    <w:semiHidden/>
    <w:rsid w:val="00DF612B"/>
    <w:pPr>
      <w:tabs>
        <w:tab w:val="center" w:pos="4153"/>
        <w:tab w:val="right" w:pos="8306"/>
      </w:tabs>
      <w:spacing w:line="240" w:lineRule="auto"/>
      <w:jc w:val="center"/>
    </w:pPr>
    <w:rPr>
      <w:sz w:val="21"/>
      <w:szCs w:val="21"/>
    </w:rPr>
  </w:style>
  <w:style w:type="character" w:styleId="a7">
    <w:name w:val="page number"/>
    <w:basedOn w:val="a1"/>
    <w:semiHidden/>
    <w:rsid w:val="00DF612B"/>
  </w:style>
  <w:style w:type="paragraph" w:customStyle="1" w:styleId="a8">
    <w:name w:val="标准"/>
    <w:basedOn w:val="a"/>
    <w:rsid w:val="00DF612B"/>
    <w:pPr>
      <w:pBdr>
        <w:bottom w:val="single" w:sz="6" w:space="1" w:color="auto"/>
      </w:pBdr>
    </w:pPr>
  </w:style>
  <w:style w:type="paragraph" w:customStyle="1" w:styleId="a0">
    <w:name w:val="关键词"/>
    <w:basedOn w:val="a"/>
    <w:next w:val="a9"/>
    <w:rsid w:val="00DF612B"/>
    <w:rPr>
      <w:rFonts w:eastAsia="黑体"/>
    </w:rPr>
  </w:style>
  <w:style w:type="paragraph" w:customStyle="1" w:styleId="a9">
    <w:name w:val="摘要"/>
    <w:basedOn w:val="a"/>
    <w:next w:val="2"/>
    <w:rsid w:val="00DF612B"/>
    <w:rPr>
      <w:rFonts w:eastAsia="黑体"/>
    </w:rPr>
  </w:style>
  <w:style w:type="paragraph" w:customStyle="1" w:styleId="aa">
    <w:name w:val="文档编号"/>
    <w:basedOn w:val="a"/>
    <w:next w:val="a"/>
    <w:rsid w:val="00DF612B"/>
    <w:pPr>
      <w:jc w:val="center"/>
    </w:pPr>
    <w:rPr>
      <w:rFonts w:ascii="宋体"/>
    </w:rPr>
  </w:style>
  <w:style w:type="table" w:styleId="ab">
    <w:name w:val="Table Grid"/>
    <w:basedOn w:val="a2"/>
    <w:uiPriority w:val="59"/>
    <w:rsid w:val="00501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Char"/>
    <w:uiPriority w:val="99"/>
    <w:semiHidden/>
    <w:unhideWhenUsed/>
    <w:rsid w:val="00F401DC"/>
    <w:rPr>
      <w:rFonts w:ascii="宋体"/>
      <w:sz w:val="18"/>
      <w:szCs w:val="18"/>
    </w:rPr>
  </w:style>
  <w:style w:type="character" w:customStyle="1" w:styleId="Char">
    <w:name w:val="文档结构图 Char"/>
    <w:basedOn w:val="a1"/>
    <w:link w:val="ac"/>
    <w:uiPriority w:val="99"/>
    <w:semiHidden/>
    <w:rsid w:val="00F401DC"/>
    <w:rPr>
      <w:rFonts w:ascii="宋体"/>
      <w:sz w:val="18"/>
      <w:szCs w:val="18"/>
    </w:rPr>
  </w:style>
  <w:style w:type="paragraph" w:styleId="ad">
    <w:name w:val="List Paragraph"/>
    <w:basedOn w:val="a"/>
    <w:uiPriority w:val="34"/>
    <w:qFormat/>
    <w:rsid w:val="007A7013"/>
    <w:pPr>
      <w:ind w:firstLineChars="200" w:firstLine="420"/>
    </w:pPr>
  </w:style>
  <w:style w:type="character" w:styleId="ae">
    <w:name w:val="Hyperlink"/>
    <w:basedOn w:val="a1"/>
    <w:uiPriority w:val="99"/>
    <w:unhideWhenUsed/>
    <w:rsid w:val="007633AB"/>
    <w:rPr>
      <w:color w:val="0000FF" w:themeColor="hyperlink"/>
      <w:u w:val="single"/>
    </w:rPr>
  </w:style>
  <w:style w:type="character" w:customStyle="1" w:styleId="webdict">
    <w:name w:val="webdict"/>
    <w:basedOn w:val="a1"/>
    <w:rsid w:val="005A6B6C"/>
  </w:style>
  <w:style w:type="paragraph" w:styleId="af">
    <w:name w:val="Normal (Web)"/>
    <w:basedOn w:val="a"/>
    <w:uiPriority w:val="99"/>
    <w:semiHidden/>
    <w:unhideWhenUsed/>
    <w:rsid w:val="003F3828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4"/>
    </w:rPr>
  </w:style>
  <w:style w:type="character" w:styleId="af0">
    <w:name w:val="Strong"/>
    <w:basedOn w:val="a1"/>
    <w:uiPriority w:val="22"/>
    <w:qFormat/>
    <w:rsid w:val="003F3828"/>
    <w:rPr>
      <w:b/>
      <w:bCs/>
    </w:rPr>
  </w:style>
  <w:style w:type="paragraph" w:styleId="af1">
    <w:name w:val="Balloon Text"/>
    <w:basedOn w:val="a"/>
    <w:link w:val="Char0"/>
    <w:uiPriority w:val="99"/>
    <w:semiHidden/>
    <w:unhideWhenUsed/>
    <w:rsid w:val="009400A4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1"/>
    <w:link w:val="af1"/>
    <w:uiPriority w:val="99"/>
    <w:semiHidden/>
    <w:rsid w:val="009400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31140">
      <w:bodyDiv w:val="1"/>
      <w:marLeft w:val="125"/>
      <w:marRight w:val="125"/>
      <w:marTop w:val="125"/>
      <w:marBottom w:val="1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8763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5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4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9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15782">
                          <w:marLeft w:val="0"/>
                          <w:marRight w:val="0"/>
                          <w:marTop w:val="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4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" w:space="5" w:color="EEEEEE"/>
                                <w:bottom w:val="none" w:sz="0" w:space="0" w:color="auto"/>
                                <w:right w:val="single" w:sz="4" w:space="5" w:color="EEEEE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5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8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18498">
                          <w:marLeft w:val="0"/>
                          <w:marRight w:val="0"/>
                          <w:marTop w:val="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1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" w:space="5" w:color="EEEEEE"/>
                                <w:bottom w:val="none" w:sz="0" w:space="0" w:color="auto"/>
                                <w:right w:val="single" w:sz="4" w:space="5" w:color="EEEEE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375534">
      <w:bodyDiv w:val="1"/>
      <w:marLeft w:val="125"/>
      <w:marRight w:val="125"/>
      <w:marTop w:val="125"/>
      <w:marBottom w:val="1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1001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CHS%20Template(2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53B5C-4910-4ADE-BFDC-C2D0BACB1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CHS Template(2).dot</Template>
  <TotalTime>15189</TotalTime>
  <Pages>5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软件详细设计报告</vt:lpstr>
    </vt:vector>
  </TitlesOfParts>
  <Company>北京长峰新康科技有限责任公司</Company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</dc:creator>
  <cp:lastModifiedBy>Administrator</cp:lastModifiedBy>
  <cp:revision>1167</cp:revision>
  <cp:lastPrinted>1999-08-04T06:52:00Z</cp:lastPrinted>
  <dcterms:created xsi:type="dcterms:W3CDTF">2012-03-08T03:09:00Z</dcterms:created>
  <dcterms:modified xsi:type="dcterms:W3CDTF">2013-04-07T07:26:00Z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TC010599192052</vt:lpwstr>
  </property>
</Properties>
</file>